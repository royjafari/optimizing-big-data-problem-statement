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C01B5" w14:textId="51DB4323" w:rsidR="004B7969" w:rsidRDefault="004B7969" w:rsidP="004B7969">
      <w:pPr>
        <w:pStyle w:val="H1-Chapter"/>
      </w:pPr>
      <w:r>
        <w:t>Chapter 4</w:t>
      </w:r>
    </w:p>
    <w:p w14:paraId="63AB8821" w14:textId="3D72D0E8" w:rsidR="004B7969" w:rsidRPr="004B7969" w:rsidRDefault="00FD74E1" w:rsidP="004B7969">
      <w:pPr>
        <w:pStyle w:val="H1-Chapter"/>
      </w:pPr>
      <w:r>
        <w:t xml:space="preserve">Types of Data Manipulations </w:t>
      </w:r>
    </w:p>
    <w:p w14:paraId="02819042" w14:textId="77777777" w:rsidR="004B7969" w:rsidRPr="004B7969" w:rsidRDefault="004B7969" w:rsidP="004B7969">
      <w:pPr>
        <w:pStyle w:val="P-Regular"/>
        <w:rPr>
          <w:lang w:val="en-US"/>
        </w:rPr>
      </w:pPr>
    </w:p>
    <w:p w14:paraId="5563CED5" w14:textId="42D3A636" w:rsidR="00F64899" w:rsidRDefault="00F64899" w:rsidP="006F46F4">
      <w:pPr>
        <w:pStyle w:val="H1-Section"/>
      </w:pPr>
      <w:r>
        <w:t>Study Exercise – Learning the most famous data transformation methods</w:t>
      </w:r>
    </w:p>
    <w:p w14:paraId="12F8DFE8" w14:textId="22F0960A" w:rsidR="006F46F4" w:rsidRDefault="006F46F4" w:rsidP="006F46F4">
      <w:pPr>
        <w:pStyle w:val="P-Regular"/>
      </w:pPr>
      <w:r>
        <w:t xml:space="preserve">The most famous data transformations are listed in the following: </w:t>
      </w:r>
      <w:r w:rsidRPr="008B1742">
        <w:rPr>
          <w:rStyle w:val="P-Bold"/>
        </w:rPr>
        <w:t>Normalization</w:t>
      </w:r>
      <w:r>
        <w:t xml:space="preserve">, </w:t>
      </w:r>
      <w:r w:rsidRPr="008B1742">
        <w:rPr>
          <w:rStyle w:val="P-Bold"/>
        </w:rPr>
        <w:t>Standardization</w:t>
      </w:r>
      <w:r>
        <w:t xml:space="preserve">, </w:t>
      </w:r>
      <w:r w:rsidRPr="008B1742">
        <w:rPr>
          <w:rStyle w:val="P-Bold"/>
        </w:rPr>
        <w:t>Log Transformation</w:t>
      </w:r>
      <w:r>
        <w:t xml:space="preserve">, </w:t>
      </w:r>
      <w:r w:rsidRPr="008B1742">
        <w:rPr>
          <w:rStyle w:val="P-Bold"/>
        </w:rPr>
        <w:t>Feature Extraction</w:t>
      </w:r>
      <w:r>
        <w:t xml:space="preserve">, </w:t>
      </w:r>
      <w:r w:rsidRPr="008B1742">
        <w:rPr>
          <w:rStyle w:val="P-Bold"/>
        </w:rPr>
        <w:t>Attribute Construction</w:t>
      </w:r>
      <w:r>
        <w:t xml:space="preserve">, </w:t>
      </w:r>
      <w:r w:rsidRPr="008B1742">
        <w:rPr>
          <w:rStyle w:val="P-Bold"/>
        </w:rPr>
        <w:t>Binary coding</w:t>
      </w:r>
      <w:r>
        <w:t xml:space="preserve">, </w:t>
      </w:r>
      <w:r w:rsidRPr="008B1742">
        <w:rPr>
          <w:rStyle w:val="P-Bold"/>
        </w:rPr>
        <w:t>Ranking Transformation</w:t>
      </w:r>
      <w:r>
        <w:t xml:space="preserve">, </w:t>
      </w:r>
      <w:r w:rsidRPr="008B1742">
        <w:rPr>
          <w:rStyle w:val="P-Bold"/>
        </w:rPr>
        <w:t>Discretization</w:t>
      </w:r>
      <w:r>
        <w:t xml:space="preserve">, </w:t>
      </w:r>
      <w:r w:rsidRPr="008B1742">
        <w:rPr>
          <w:rStyle w:val="P-Bold"/>
        </w:rPr>
        <w:t>Smoothing</w:t>
      </w:r>
      <w:r>
        <w:t xml:space="preserve">, </w:t>
      </w:r>
      <w:r w:rsidRPr="008B1742">
        <w:rPr>
          <w:rStyle w:val="P-Bold"/>
        </w:rPr>
        <w:t>Aggregation</w:t>
      </w:r>
      <w:r>
        <w:t xml:space="preserve">, and </w:t>
      </w:r>
      <w:r w:rsidRPr="008B1742">
        <w:rPr>
          <w:rStyle w:val="P-Bold"/>
        </w:rPr>
        <w:t>Binning</w:t>
      </w:r>
      <w:r>
        <w:t xml:space="preserve">. </w:t>
      </w:r>
    </w:p>
    <w:p w14:paraId="4C9C50EA" w14:textId="5A448D98" w:rsidR="00F64899" w:rsidRDefault="00F64899" w:rsidP="00F64899">
      <w:r>
        <w:t>For each of the listed Data Transformation methods, answer the following questions.</w:t>
      </w:r>
    </w:p>
    <w:p w14:paraId="1B65D64A" w14:textId="62A552C6" w:rsidR="00F64899" w:rsidRDefault="00F64899">
      <w:pPr>
        <w:pStyle w:val="L-Numbers"/>
      </w:pPr>
      <w:r>
        <w:t xml:space="preserve">What does the method do to the values of the data? </w:t>
      </w:r>
    </w:p>
    <w:p w14:paraId="2FA03927" w14:textId="1875A2AE" w:rsidR="00F64899" w:rsidRDefault="00F64899">
      <w:pPr>
        <w:pStyle w:val="L-Numbers"/>
      </w:pPr>
      <w:r>
        <w:t>What is the objective of the method?</w:t>
      </w:r>
    </w:p>
    <w:p w14:paraId="73EEB67D" w14:textId="22049592" w:rsidR="00F64899" w:rsidRDefault="00F64899">
      <w:pPr>
        <w:pStyle w:val="L-Numbers"/>
      </w:pPr>
      <w:r>
        <w:t>Does the method also involve changing the struct</w:t>
      </w:r>
      <w:r w:rsidR="00B23CDF">
        <w:t>u</w:t>
      </w:r>
      <w:r>
        <w:t>re of the data (Data Wrangling)? Explain.</w:t>
      </w:r>
    </w:p>
    <w:p w14:paraId="5152C9C2" w14:textId="159CCE15" w:rsidR="00F64899" w:rsidRDefault="00F64899">
      <w:pPr>
        <w:pStyle w:val="L-Numbers"/>
      </w:pPr>
      <w:r>
        <w:t>Describe a situation that the method would be useful.</w:t>
      </w:r>
    </w:p>
    <w:p w14:paraId="3B9AC9EE" w14:textId="4D48523A" w:rsidR="00C86410" w:rsidRDefault="00C86410">
      <w:pPr>
        <w:pStyle w:val="L-Numbers"/>
      </w:pPr>
      <w:r>
        <w:t>Does the method have names that are used commonly?</w:t>
      </w:r>
    </w:p>
    <w:p w14:paraId="7891E191" w14:textId="24EACD7E" w:rsidR="00F64899" w:rsidRDefault="00F64899" w:rsidP="00F64899">
      <w:pPr>
        <w:pStyle w:val="L-Numbers"/>
        <w:numPr>
          <w:ilvl w:val="0"/>
          <w:numId w:val="0"/>
        </w:numPr>
      </w:pPr>
      <w:r>
        <w:t xml:space="preserve">Once you’ve answered the preceding </w:t>
      </w:r>
      <w:proofErr w:type="spellStart"/>
      <w:r>
        <w:t>quesitons</w:t>
      </w:r>
      <w:proofErr w:type="spellEnd"/>
      <w:r>
        <w:t xml:space="preserve"> about each mentioned method, then a</w:t>
      </w:r>
      <w:r w:rsidR="00B23CDF">
        <w:t>n</w:t>
      </w:r>
      <w:r>
        <w:t xml:space="preserve">swer the following </w:t>
      </w:r>
      <w:proofErr w:type="spellStart"/>
      <w:r>
        <w:t>quesitons</w:t>
      </w:r>
      <w:proofErr w:type="spellEnd"/>
      <w:r>
        <w:t>.</w:t>
      </w:r>
    </w:p>
    <w:p w14:paraId="11E333BC" w14:textId="57C22810" w:rsidR="00C86410" w:rsidRDefault="00F64899">
      <w:pPr>
        <w:pStyle w:val="L-Bullets"/>
      </w:pPr>
      <w:r w:rsidRPr="00C86410">
        <w:rPr>
          <w:rStyle w:val="P-Bold"/>
        </w:rPr>
        <w:t>Q1</w:t>
      </w:r>
      <w:r>
        <w:t xml:space="preserve">: What’s the difference between </w:t>
      </w:r>
      <w:r w:rsidRPr="00C86410">
        <w:rPr>
          <w:rStyle w:val="P-Italics"/>
        </w:rPr>
        <w:t>Normalization</w:t>
      </w:r>
      <w:r>
        <w:t xml:space="preserve"> and </w:t>
      </w:r>
      <w:r w:rsidRPr="00C86410">
        <w:rPr>
          <w:rStyle w:val="P-Italics"/>
        </w:rPr>
        <w:t>Standardiza</w:t>
      </w:r>
      <w:r w:rsidR="00B23CDF">
        <w:rPr>
          <w:rStyle w:val="P-Italics"/>
        </w:rPr>
        <w:t>ti</w:t>
      </w:r>
      <w:r w:rsidRPr="00C86410">
        <w:rPr>
          <w:rStyle w:val="P-Italics"/>
        </w:rPr>
        <w:t>on</w:t>
      </w:r>
      <w:r>
        <w:t xml:space="preserve">? </w:t>
      </w:r>
      <w:r w:rsidR="00C86410">
        <w:t>Describe two differ</w:t>
      </w:r>
      <w:r w:rsidR="00B23CDF">
        <w:t>e</w:t>
      </w:r>
      <w:r w:rsidR="00C86410">
        <w:t>nt situations that one would be preferable to the other.</w:t>
      </w:r>
    </w:p>
    <w:p w14:paraId="511884DF" w14:textId="4B7E9245" w:rsidR="00F64899" w:rsidRDefault="00C86410">
      <w:pPr>
        <w:pStyle w:val="L-Bullets"/>
      </w:pPr>
      <w:r w:rsidRPr="00C86410">
        <w:rPr>
          <w:rStyle w:val="P-Bold"/>
        </w:rPr>
        <w:t>Q2</w:t>
      </w:r>
      <w:r>
        <w:t>: What are the differences and similarit</w:t>
      </w:r>
      <w:r w:rsidR="00B23CDF">
        <w:t>ies</w:t>
      </w:r>
      <w:r>
        <w:t xml:space="preserve"> between </w:t>
      </w:r>
      <w:r w:rsidRPr="00C86410">
        <w:rPr>
          <w:rStyle w:val="P-Italics"/>
        </w:rPr>
        <w:t>Attribute Construction</w:t>
      </w:r>
      <w:r>
        <w:t xml:space="preserve"> and </w:t>
      </w:r>
      <w:r w:rsidRPr="00C86410">
        <w:rPr>
          <w:rStyle w:val="P-Italics"/>
        </w:rPr>
        <w:t>Feature Extraction</w:t>
      </w:r>
      <w:r>
        <w:t>?</w:t>
      </w:r>
    </w:p>
    <w:p w14:paraId="76292781" w14:textId="36EAEE43" w:rsidR="00C86410" w:rsidRDefault="00C86410">
      <w:pPr>
        <w:pStyle w:val="L-Bullets"/>
      </w:pPr>
      <w:r>
        <w:rPr>
          <w:rStyle w:val="P-Bold"/>
        </w:rPr>
        <w:lastRenderedPageBreak/>
        <w:t>Q3</w:t>
      </w:r>
      <w:r w:rsidRPr="00C86410">
        <w:t>:</w:t>
      </w:r>
      <w:r>
        <w:t xml:space="preserve"> </w:t>
      </w:r>
      <w:r w:rsidRPr="00C86410">
        <w:rPr>
          <w:rStyle w:val="P-Italics"/>
        </w:rPr>
        <w:t>Binary Coding</w:t>
      </w:r>
      <w:r>
        <w:t xml:space="preserve">, and </w:t>
      </w:r>
      <w:r w:rsidRPr="00C86410">
        <w:rPr>
          <w:rStyle w:val="P-Italics"/>
        </w:rPr>
        <w:t>Ranking Transformation</w:t>
      </w:r>
      <w:r>
        <w:t xml:space="preserve"> have something in co</w:t>
      </w:r>
      <w:r w:rsidR="00B23CDF">
        <w:t>m</w:t>
      </w:r>
      <w:r>
        <w:t>mon that is in co</w:t>
      </w:r>
      <w:r w:rsidR="00B23CDF">
        <w:t>n</w:t>
      </w:r>
      <w:r>
        <w:t xml:space="preserve">trast with </w:t>
      </w:r>
      <w:r w:rsidRPr="00C86410">
        <w:rPr>
          <w:rStyle w:val="P-Italics"/>
        </w:rPr>
        <w:t>D</w:t>
      </w:r>
      <w:r w:rsidR="00B23CDF">
        <w:rPr>
          <w:rStyle w:val="P-Italics"/>
        </w:rPr>
        <w:t>iscre</w:t>
      </w:r>
      <w:r w:rsidRPr="00C86410">
        <w:rPr>
          <w:rStyle w:val="P-Italics"/>
        </w:rPr>
        <w:t>tization</w:t>
      </w:r>
      <w:r>
        <w:t>, what is that?</w:t>
      </w:r>
    </w:p>
    <w:p w14:paraId="63684736" w14:textId="4700398F" w:rsidR="00C86410" w:rsidRDefault="00C86410">
      <w:pPr>
        <w:pStyle w:val="L-Bullets"/>
      </w:pPr>
      <w:r w:rsidRPr="00C86410">
        <w:rPr>
          <w:rStyle w:val="P-Bold"/>
        </w:rPr>
        <w:t>Q4</w:t>
      </w:r>
      <w:r>
        <w:t xml:space="preserve">: What is the relationship between </w:t>
      </w:r>
      <w:r w:rsidRPr="00C86410">
        <w:rPr>
          <w:rStyle w:val="P-Italics"/>
        </w:rPr>
        <w:t>Smoothing</w:t>
      </w:r>
      <w:r>
        <w:t xml:space="preserve"> and </w:t>
      </w:r>
      <w:r w:rsidRPr="00C86410">
        <w:rPr>
          <w:rStyle w:val="P-Italics"/>
        </w:rPr>
        <w:t>Aggregation</w:t>
      </w:r>
      <w:r>
        <w:t>?</w:t>
      </w:r>
    </w:p>
    <w:p w14:paraId="6EACFD4F" w14:textId="784540F4" w:rsidR="00C86410" w:rsidRDefault="00C86410">
      <w:pPr>
        <w:pStyle w:val="L-Bullets"/>
      </w:pPr>
      <w:r w:rsidRPr="00C86410">
        <w:rPr>
          <w:rStyle w:val="P-Bold"/>
        </w:rPr>
        <w:t>Q5</w:t>
      </w:r>
      <w:r>
        <w:t xml:space="preserve">: what is the relationship between </w:t>
      </w:r>
      <w:r w:rsidRPr="00C86410">
        <w:rPr>
          <w:rStyle w:val="P-Italics"/>
        </w:rPr>
        <w:t>Binning</w:t>
      </w:r>
      <w:r>
        <w:t xml:space="preserve"> and </w:t>
      </w:r>
      <w:r w:rsidRPr="00C86410">
        <w:rPr>
          <w:rStyle w:val="P-Italics"/>
        </w:rPr>
        <w:t>D</w:t>
      </w:r>
      <w:r w:rsidR="00B23CDF">
        <w:rPr>
          <w:rStyle w:val="P-Italics"/>
        </w:rPr>
        <w:t>iscre</w:t>
      </w:r>
      <w:r w:rsidRPr="00C86410">
        <w:rPr>
          <w:rStyle w:val="P-Italics"/>
        </w:rPr>
        <w:t>tization</w:t>
      </w:r>
      <w:r>
        <w:t>?</w:t>
      </w:r>
    </w:p>
    <w:p w14:paraId="3626789E" w14:textId="15FC5ACB" w:rsidR="006F46F4" w:rsidRDefault="006F46F4" w:rsidP="006F46F4">
      <w:pPr>
        <w:pStyle w:val="H1-Section"/>
      </w:pPr>
      <w:r>
        <w:t>Answers to method-specific questions</w:t>
      </w:r>
    </w:p>
    <w:p w14:paraId="5E96601B" w14:textId="35607CD2" w:rsidR="006F46F4" w:rsidRDefault="006F46F4" w:rsidP="006F46F4">
      <w:pPr>
        <w:pStyle w:val="H2-Heading"/>
      </w:pPr>
      <w:r>
        <w:t>Normalization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0"/>
      </w:tblGrid>
      <w:tr w:rsidR="006F46F4" w14:paraId="6488CD66" w14:textId="77777777" w:rsidTr="006F46F4">
        <w:tc>
          <w:tcPr>
            <w:tcW w:w="7910" w:type="dxa"/>
          </w:tcPr>
          <w:p w14:paraId="3E25BBD0" w14:textId="50038536" w:rsidR="006F46F4" w:rsidRPr="006F46F4" w:rsidRDefault="006F46F4" w:rsidP="006F46F4">
            <w:pPr>
              <w:pStyle w:val="L-Numbers"/>
              <w:numPr>
                <w:ilvl w:val="0"/>
                <w:numId w:val="0"/>
              </w:numPr>
              <w:rPr>
                <w:b/>
                <w:bCs/>
              </w:rPr>
            </w:pPr>
            <w:r w:rsidRPr="006F46F4">
              <w:rPr>
                <w:b/>
                <w:bCs/>
              </w:rPr>
              <w:t xml:space="preserve">What does the method do to the values of the data? </w:t>
            </w:r>
          </w:p>
          <w:p w14:paraId="68717B01" w14:textId="52D82561" w:rsidR="006F46F4" w:rsidRDefault="006F46F4" w:rsidP="006F46F4">
            <w:pPr>
              <w:pStyle w:val="L-Numbers"/>
              <w:numPr>
                <w:ilvl w:val="0"/>
                <w:numId w:val="0"/>
              </w:numPr>
            </w:pPr>
            <w:r>
              <w:t>The answer …</w:t>
            </w:r>
          </w:p>
        </w:tc>
      </w:tr>
      <w:tr w:rsidR="006F46F4" w14:paraId="032432A5" w14:textId="77777777" w:rsidTr="006F46F4">
        <w:tc>
          <w:tcPr>
            <w:tcW w:w="7910" w:type="dxa"/>
          </w:tcPr>
          <w:p w14:paraId="42C5A661" w14:textId="77777777" w:rsidR="006F46F4" w:rsidRPr="006F46F4" w:rsidRDefault="006F46F4" w:rsidP="006F46F4">
            <w:pPr>
              <w:pStyle w:val="L-Numbers"/>
              <w:numPr>
                <w:ilvl w:val="0"/>
                <w:numId w:val="0"/>
              </w:numPr>
              <w:rPr>
                <w:b/>
                <w:bCs/>
              </w:rPr>
            </w:pPr>
            <w:r w:rsidRPr="006F46F4">
              <w:rPr>
                <w:b/>
                <w:bCs/>
              </w:rPr>
              <w:t>What is the objective of the method?</w:t>
            </w:r>
          </w:p>
          <w:p w14:paraId="6F3C9B71" w14:textId="78825BDC" w:rsidR="006F46F4" w:rsidRDefault="006F46F4" w:rsidP="006F46F4">
            <w:pPr>
              <w:pStyle w:val="L-Numbers"/>
              <w:numPr>
                <w:ilvl w:val="0"/>
                <w:numId w:val="0"/>
              </w:numPr>
            </w:pPr>
            <w:r>
              <w:t>The answer …</w:t>
            </w:r>
          </w:p>
        </w:tc>
      </w:tr>
      <w:tr w:rsidR="006F46F4" w14:paraId="021C4DDD" w14:textId="77777777" w:rsidTr="006F46F4">
        <w:tc>
          <w:tcPr>
            <w:tcW w:w="7910" w:type="dxa"/>
          </w:tcPr>
          <w:p w14:paraId="0FB835F5" w14:textId="22B8680D" w:rsidR="006F46F4" w:rsidRPr="006F46F4" w:rsidRDefault="006F46F4" w:rsidP="006F46F4">
            <w:pPr>
              <w:pStyle w:val="L-Numbers"/>
              <w:numPr>
                <w:ilvl w:val="0"/>
                <w:numId w:val="0"/>
              </w:numPr>
              <w:rPr>
                <w:b/>
                <w:bCs/>
              </w:rPr>
            </w:pPr>
            <w:r w:rsidRPr="006F46F4">
              <w:rPr>
                <w:b/>
                <w:bCs/>
              </w:rPr>
              <w:t>Does the method also involve changing the struct</w:t>
            </w:r>
            <w:r w:rsidR="00B23CDF">
              <w:rPr>
                <w:b/>
                <w:bCs/>
              </w:rPr>
              <w:t>u</w:t>
            </w:r>
            <w:r w:rsidRPr="006F46F4">
              <w:rPr>
                <w:b/>
                <w:bCs/>
              </w:rPr>
              <w:t>re of the data (Data Wrangling)? Explain.</w:t>
            </w:r>
          </w:p>
          <w:p w14:paraId="1EB78955" w14:textId="28FAAB1B" w:rsidR="006F46F4" w:rsidRDefault="006F46F4" w:rsidP="006F46F4">
            <w:pPr>
              <w:pStyle w:val="L-Numbers"/>
              <w:numPr>
                <w:ilvl w:val="0"/>
                <w:numId w:val="0"/>
              </w:numPr>
            </w:pPr>
            <w:r>
              <w:t>The answer …</w:t>
            </w:r>
          </w:p>
        </w:tc>
      </w:tr>
      <w:tr w:rsidR="006F46F4" w14:paraId="46A75ADE" w14:textId="77777777" w:rsidTr="006F46F4">
        <w:tc>
          <w:tcPr>
            <w:tcW w:w="7910" w:type="dxa"/>
          </w:tcPr>
          <w:p w14:paraId="40F77416" w14:textId="77777777" w:rsidR="006F46F4" w:rsidRPr="006F46F4" w:rsidRDefault="006F46F4" w:rsidP="006F46F4">
            <w:pPr>
              <w:pStyle w:val="L-Numbers"/>
              <w:numPr>
                <w:ilvl w:val="0"/>
                <w:numId w:val="0"/>
              </w:numPr>
              <w:rPr>
                <w:b/>
                <w:bCs/>
              </w:rPr>
            </w:pPr>
            <w:r w:rsidRPr="006F46F4">
              <w:rPr>
                <w:b/>
                <w:bCs/>
              </w:rPr>
              <w:t>Describe a situation that the method would be useful.</w:t>
            </w:r>
          </w:p>
          <w:p w14:paraId="12E3C272" w14:textId="33830001" w:rsidR="006F46F4" w:rsidRDefault="006F46F4" w:rsidP="006F46F4">
            <w:r>
              <w:t>The answer …</w:t>
            </w:r>
          </w:p>
        </w:tc>
      </w:tr>
      <w:tr w:rsidR="006F46F4" w14:paraId="031D3B34" w14:textId="77777777" w:rsidTr="006F46F4">
        <w:tc>
          <w:tcPr>
            <w:tcW w:w="7910" w:type="dxa"/>
          </w:tcPr>
          <w:p w14:paraId="02EE1BFE" w14:textId="77777777" w:rsidR="006F46F4" w:rsidRPr="006F46F4" w:rsidRDefault="006F46F4" w:rsidP="006F46F4">
            <w:pPr>
              <w:rPr>
                <w:b/>
                <w:bCs/>
              </w:rPr>
            </w:pPr>
            <w:r w:rsidRPr="006F46F4">
              <w:rPr>
                <w:b/>
                <w:bCs/>
              </w:rPr>
              <w:t>Does the method have names that are used commonly?</w:t>
            </w:r>
          </w:p>
          <w:p w14:paraId="1D55E41F" w14:textId="03B49646" w:rsidR="006F46F4" w:rsidRDefault="006F46F4" w:rsidP="006F46F4">
            <w:r>
              <w:t>The answer …</w:t>
            </w:r>
          </w:p>
        </w:tc>
      </w:tr>
    </w:tbl>
    <w:p w14:paraId="51A15DD4" w14:textId="77777777" w:rsidR="006F46F4" w:rsidRPr="006F46F4" w:rsidRDefault="006F46F4" w:rsidP="006F46F4"/>
    <w:p w14:paraId="49F1D3CF" w14:textId="4C05FF20" w:rsidR="006F46F4" w:rsidRDefault="006F46F4" w:rsidP="006F46F4">
      <w:pPr>
        <w:pStyle w:val="H2-Heading"/>
      </w:pPr>
      <w:r>
        <w:lastRenderedPageBreak/>
        <w:t>Standardization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0"/>
      </w:tblGrid>
      <w:tr w:rsidR="006F46F4" w14:paraId="11605775" w14:textId="77777777" w:rsidTr="00527506">
        <w:tc>
          <w:tcPr>
            <w:tcW w:w="7910" w:type="dxa"/>
          </w:tcPr>
          <w:p w14:paraId="6E84E8D2" w14:textId="77777777" w:rsidR="006F46F4" w:rsidRPr="006F46F4" w:rsidRDefault="006F46F4" w:rsidP="00527506">
            <w:pPr>
              <w:pStyle w:val="L-Numbers"/>
              <w:numPr>
                <w:ilvl w:val="0"/>
                <w:numId w:val="0"/>
              </w:numPr>
              <w:rPr>
                <w:b/>
                <w:bCs/>
              </w:rPr>
            </w:pPr>
            <w:r w:rsidRPr="006F46F4">
              <w:rPr>
                <w:b/>
                <w:bCs/>
              </w:rPr>
              <w:t xml:space="preserve">What does the method do to the values of the data? </w:t>
            </w:r>
          </w:p>
          <w:p w14:paraId="7BE4BE2A" w14:textId="77777777" w:rsidR="006F46F4" w:rsidRDefault="006F46F4" w:rsidP="00527506">
            <w:pPr>
              <w:pStyle w:val="L-Numbers"/>
              <w:numPr>
                <w:ilvl w:val="0"/>
                <w:numId w:val="0"/>
              </w:numPr>
            </w:pPr>
            <w:r>
              <w:t>The answer …</w:t>
            </w:r>
          </w:p>
        </w:tc>
      </w:tr>
      <w:tr w:rsidR="006F46F4" w14:paraId="0F147D05" w14:textId="77777777" w:rsidTr="00527506">
        <w:tc>
          <w:tcPr>
            <w:tcW w:w="7910" w:type="dxa"/>
          </w:tcPr>
          <w:p w14:paraId="3807E345" w14:textId="77777777" w:rsidR="006F46F4" w:rsidRPr="006F46F4" w:rsidRDefault="006F46F4" w:rsidP="00527506">
            <w:pPr>
              <w:pStyle w:val="L-Numbers"/>
              <w:numPr>
                <w:ilvl w:val="0"/>
                <w:numId w:val="0"/>
              </w:numPr>
              <w:rPr>
                <w:b/>
                <w:bCs/>
              </w:rPr>
            </w:pPr>
            <w:r w:rsidRPr="006F46F4">
              <w:rPr>
                <w:b/>
                <w:bCs/>
              </w:rPr>
              <w:t>What is the objective of the method?</w:t>
            </w:r>
          </w:p>
          <w:p w14:paraId="21A697A6" w14:textId="77777777" w:rsidR="006F46F4" w:rsidRDefault="006F46F4" w:rsidP="00527506">
            <w:pPr>
              <w:pStyle w:val="L-Numbers"/>
              <w:numPr>
                <w:ilvl w:val="0"/>
                <w:numId w:val="0"/>
              </w:numPr>
            </w:pPr>
            <w:r>
              <w:t>The answer …</w:t>
            </w:r>
          </w:p>
        </w:tc>
      </w:tr>
      <w:tr w:rsidR="006F46F4" w14:paraId="399B2C08" w14:textId="77777777" w:rsidTr="00527506">
        <w:tc>
          <w:tcPr>
            <w:tcW w:w="7910" w:type="dxa"/>
          </w:tcPr>
          <w:p w14:paraId="200CE7C2" w14:textId="1D14FB43" w:rsidR="006F46F4" w:rsidRPr="006F46F4" w:rsidRDefault="006F46F4" w:rsidP="00527506">
            <w:pPr>
              <w:pStyle w:val="L-Numbers"/>
              <w:numPr>
                <w:ilvl w:val="0"/>
                <w:numId w:val="0"/>
              </w:numPr>
              <w:rPr>
                <w:b/>
                <w:bCs/>
              </w:rPr>
            </w:pPr>
            <w:r w:rsidRPr="006F46F4">
              <w:rPr>
                <w:b/>
                <w:bCs/>
              </w:rPr>
              <w:t>Does the method also involve changing the struct</w:t>
            </w:r>
            <w:r w:rsidR="00B23CDF">
              <w:rPr>
                <w:b/>
                <w:bCs/>
              </w:rPr>
              <w:t>u</w:t>
            </w:r>
            <w:r w:rsidRPr="006F46F4">
              <w:rPr>
                <w:b/>
                <w:bCs/>
              </w:rPr>
              <w:t>re of the data (Data Wrangling)? Explain.</w:t>
            </w:r>
          </w:p>
          <w:p w14:paraId="2A23C722" w14:textId="77777777" w:rsidR="006F46F4" w:rsidRDefault="006F46F4" w:rsidP="00527506">
            <w:pPr>
              <w:pStyle w:val="L-Numbers"/>
              <w:numPr>
                <w:ilvl w:val="0"/>
                <w:numId w:val="0"/>
              </w:numPr>
            </w:pPr>
            <w:r>
              <w:t>The answer …</w:t>
            </w:r>
          </w:p>
        </w:tc>
      </w:tr>
      <w:tr w:rsidR="006F46F4" w14:paraId="0622F721" w14:textId="77777777" w:rsidTr="00527506">
        <w:tc>
          <w:tcPr>
            <w:tcW w:w="7910" w:type="dxa"/>
          </w:tcPr>
          <w:p w14:paraId="10F51017" w14:textId="77777777" w:rsidR="006F46F4" w:rsidRPr="006F46F4" w:rsidRDefault="006F46F4" w:rsidP="00527506">
            <w:pPr>
              <w:pStyle w:val="L-Numbers"/>
              <w:numPr>
                <w:ilvl w:val="0"/>
                <w:numId w:val="0"/>
              </w:numPr>
              <w:rPr>
                <w:b/>
                <w:bCs/>
              </w:rPr>
            </w:pPr>
            <w:r w:rsidRPr="006F46F4">
              <w:rPr>
                <w:b/>
                <w:bCs/>
              </w:rPr>
              <w:t>Describe a situation that the method would be useful.</w:t>
            </w:r>
          </w:p>
          <w:p w14:paraId="24770C63" w14:textId="77777777" w:rsidR="006F46F4" w:rsidRDefault="006F46F4" w:rsidP="00527506">
            <w:r>
              <w:t>The answer …</w:t>
            </w:r>
          </w:p>
        </w:tc>
      </w:tr>
      <w:tr w:rsidR="006F46F4" w14:paraId="2A98EEA9" w14:textId="77777777" w:rsidTr="00527506">
        <w:tc>
          <w:tcPr>
            <w:tcW w:w="7910" w:type="dxa"/>
          </w:tcPr>
          <w:p w14:paraId="066F5335" w14:textId="77777777" w:rsidR="006F46F4" w:rsidRPr="006F46F4" w:rsidRDefault="006F46F4" w:rsidP="00527506">
            <w:pPr>
              <w:rPr>
                <w:b/>
                <w:bCs/>
              </w:rPr>
            </w:pPr>
            <w:r w:rsidRPr="006F46F4">
              <w:rPr>
                <w:b/>
                <w:bCs/>
              </w:rPr>
              <w:t>Does the method have names that are used commonly?</w:t>
            </w:r>
          </w:p>
          <w:p w14:paraId="77D7BDCA" w14:textId="77777777" w:rsidR="006F46F4" w:rsidRDefault="006F46F4" w:rsidP="00527506">
            <w:r>
              <w:t>The answer …</w:t>
            </w:r>
          </w:p>
        </w:tc>
      </w:tr>
    </w:tbl>
    <w:p w14:paraId="1D194BFD" w14:textId="77777777" w:rsidR="006F46F4" w:rsidRPr="006F46F4" w:rsidRDefault="006F46F4" w:rsidP="006F46F4"/>
    <w:p w14:paraId="5D578A88" w14:textId="4808A209" w:rsidR="006F46F4" w:rsidRDefault="006F46F4" w:rsidP="006F46F4">
      <w:pPr>
        <w:pStyle w:val="H2-Heading"/>
      </w:pPr>
      <w:r>
        <w:t>Log Transformation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0"/>
      </w:tblGrid>
      <w:tr w:rsidR="006F46F4" w14:paraId="248140C8" w14:textId="77777777" w:rsidTr="00527506">
        <w:tc>
          <w:tcPr>
            <w:tcW w:w="7910" w:type="dxa"/>
          </w:tcPr>
          <w:p w14:paraId="567D64BB" w14:textId="77777777" w:rsidR="006F46F4" w:rsidRPr="006F46F4" w:rsidRDefault="006F46F4" w:rsidP="00527506">
            <w:pPr>
              <w:pStyle w:val="L-Numbers"/>
              <w:numPr>
                <w:ilvl w:val="0"/>
                <w:numId w:val="0"/>
              </w:numPr>
              <w:rPr>
                <w:b/>
                <w:bCs/>
              </w:rPr>
            </w:pPr>
            <w:r w:rsidRPr="006F46F4">
              <w:rPr>
                <w:b/>
                <w:bCs/>
              </w:rPr>
              <w:t xml:space="preserve">What does the method do to the values of the data? </w:t>
            </w:r>
          </w:p>
          <w:p w14:paraId="238E4888" w14:textId="77777777" w:rsidR="006F46F4" w:rsidRDefault="006F46F4" w:rsidP="00527506">
            <w:pPr>
              <w:pStyle w:val="L-Numbers"/>
              <w:numPr>
                <w:ilvl w:val="0"/>
                <w:numId w:val="0"/>
              </w:numPr>
            </w:pPr>
            <w:r>
              <w:t>The answer …</w:t>
            </w:r>
          </w:p>
        </w:tc>
      </w:tr>
      <w:tr w:rsidR="006F46F4" w14:paraId="760A468E" w14:textId="77777777" w:rsidTr="00527506">
        <w:tc>
          <w:tcPr>
            <w:tcW w:w="7910" w:type="dxa"/>
          </w:tcPr>
          <w:p w14:paraId="0D9EF50D" w14:textId="77777777" w:rsidR="006F46F4" w:rsidRPr="006F46F4" w:rsidRDefault="006F46F4" w:rsidP="00527506">
            <w:pPr>
              <w:pStyle w:val="L-Numbers"/>
              <w:numPr>
                <w:ilvl w:val="0"/>
                <w:numId w:val="0"/>
              </w:numPr>
              <w:rPr>
                <w:b/>
                <w:bCs/>
              </w:rPr>
            </w:pPr>
            <w:r w:rsidRPr="006F46F4">
              <w:rPr>
                <w:b/>
                <w:bCs/>
              </w:rPr>
              <w:t>What is the objective of the method?</w:t>
            </w:r>
          </w:p>
          <w:p w14:paraId="262BB6A3" w14:textId="77777777" w:rsidR="006F46F4" w:rsidRDefault="006F46F4" w:rsidP="00527506">
            <w:pPr>
              <w:pStyle w:val="L-Numbers"/>
              <w:numPr>
                <w:ilvl w:val="0"/>
                <w:numId w:val="0"/>
              </w:numPr>
            </w:pPr>
            <w:r>
              <w:t>The answer …</w:t>
            </w:r>
          </w:p>
        </w:tc>
      </w:tr>
      <w:tr w:rsidR="006F46F4" w14:paraId="778D8238" w14:textId="77777777" w:rsidTr="00527506">
        <w:tc>
          <w:tcPr>
            <w:tcW w:w="7910" w:type="dxa"/>
          </w:tcPr>
          <w:p w14:paraId="0341B066" w14:textId="69C94528" w:rsidR="006F46F4" w:rsidRPr="006F46F4" w:rsidRDefault="006F46F4" w:rsidP="00527506">
            <w:pPr>
              <w:pStyle w:val="L-Numbers"/>
              <w:numPr>
                <w:ilvl w:val="0"/>
                <w:numId w:val="0"/>
              </w:numPr>
              <w:rPr>
                <w:b/>
                <w:bCs/>
              </w:rPr>
            </w:pPr>
            <w:r w:rsidRPr="006F46F4">
              <w:rPr>
                <w:b/>
                <w:bCs/>
              </w:rPr>
              <w:t>Does the method also involve changing the struct</w:t>
            </w:r>
            <w:r w:rsidR="00B23CDF">
              <w:rPr>
                <w:b/>
                <w:bCs/>
              </w:rPr>
              <w:t>u</w:t>
            </w:r>
            <w:r w:rsidRPr="006F46F4">
              <w:rPr>
                <w:b/>
                <w:bCs/>
              </w:rPr>
              <w:t>re of the data (Data Wrangling)? Explain.</w:t>
            </w:r>
          </w:p>
          <w:p w14:paraId="0A18E172" w14:textId="77777777" w:rsidR="006F46F4" w:rsidRDefault="006F46F4" w:rsidP="00527506">
            <w:pPr>
              <w:pStyle w:val="L-Numbers"/>
              <w:numPr>
                <w:ilvl w:val="0"/>
                <w:numId w:val="0"/>
              </w:numPr>
            </w:pPr>
            <w:r>
              <w:lastRenderedPageBreak/>
              <w:t>The answer …</w:t>
            </w:r>
          </w:p>
        </w:tc>
      </w:tr>
      <w:tr w:rsidR="006F46F4" w14:paraId="56887A1B" w14:textId="77777777" w:rsidTr="00527506">
        <w:tc>
          <w:tcPr>
            <w:tcW w:w="7910" w:type="dxa"/>
          </w:tcPr>
          <w:p w14:paraId="0AC98AD6" w14:textId="77777777" w:rsidR="006F46F4" w:rsidRPr="006F46F4" w:rsidRDefault="006F46F4" w:rsidP="00527506">
            <w:pPr>
              <w:pStyle w:val="L-Numbers"/>
              <w:numPr>
                <w:ilvl w:val="0"/>
                <w:numId w:val="0"/>
              </w:numPr>
              <w:rPr>
                <w:b/>
                <w:bCs/>
              </w:rPr>
            </w:pPr>
            <w:r w:rsidRPr="006F46F4">
              <w:rPr>
                <w:b/>
                <w:bCs/>
              </w:rPr>
              <w:lastRenderedPageBreak/>
              <w:t>Describe a situation that the method would be useful.</w:t>
            </w:r>
          </w:p>
          <w:p w14:paraId="70DFD8AE" w14:textId="77777777" w:rsidR="006F46F4" w:rsidRDefault="006F46F4" w:rsidP="00527506">
            <w:r>
              <w:t>The answer …</w:t>
            </w:r>
          </w:p>
        </w:tc>
      </w:tr>
      <w:tr w:rsidR="006F46F4" w14:paraId="1A4465D6" w14:textId="77777777" w:rsidTr="00527506">
        <w:tc>
          <w:tcPr>
            <w:tcW w:w="7910" w:type="dxa"/>
          </w:tcPr>
          <w:p w14:paraId="4CC1310E" w14:textId="77777777" w:rsidR="006F46F4" w:rsidRPr="006F46F4" w:rsidRDefault="006F46F4" w:rsidP="00527506">
            <w:pPr>
              <w:rPr>
                <w:b/>
                <w:bCs/>
              </w:rPr>
            </w:pPr>
            <w:r w:rsidRPr="006F46F4">
              <w:rPr>
                <w:b/>
                <w:bCs/>
              </w:rPr>
              <w:t>Does the method have names that are used commonly?</w:t>
            </w:r>
          </w:p>
          <w:p w14:paraId="2A83B85C" w14:textId="77777777" w:rsidR="006F46F4" w:rsidRDefault="006F46F4" w:rsidP="00527506">
            <w:r>
              <w:t>The answer …</w:t>
            </w:r>
          </w:p>
        </w:tc>
      </w:tr>
    </w:tbl>
    <w:p w14:paraId="0E3D088B" w14:textId="77777777" w:rsidR="006F46F4" w:rsidRPr="006F46F4" w:rsidRDefault="006F46F4" w:rsidP="006F46F4"/>
    <w:p w14:paraId="026A778D" w14:textId="4D037000" w:rsidR="006F46F4" w:rsidRDefault="006F46F4" w:rsidP="006F46F4">
      <w:pPr>
        <w:pStyle w:val="H2-Heading"/>
      </w:pPr>
      <w:r>
        <w:t>Feature Extraction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0"/>
      </w:tblGrid>
      <w:tr w:rsidR="006F46F4" w14:paraId="619286CA" w14:textId="77777777" w:rsidTr="00527506">
        <w:tc>
          <w:tcPr>
            <w:tcW w:w="7910" w:type="dxa"/>
          </w:tcPr>
          <w:p w14:paraId="66C761EA" w14:textId="77777777" w:rsidR="006F46F4" w:rsidRPr="006F46F4" w:rsidRDefault="006F46F4" w:rsidP="00527506">
            <w:pPr>
              <w:pStyle w:val="L-Numbers"/>
              <w:numPr>
                <w:ilvl w:val="0"/>
                <w:numId w:val="0"/>
              </w:numPr>
              <w:rPr>
                <w:b/>
                <w:bCs/>
              </w:rPr>
            </w:pPr>
            <w:r w:rsidRPr="006F46F4">
              <w:rPr>
                <w:b/>
                <w:bCs/>
              </w:rPr>
              <w:t xml:space="preserve">What does the method do to the values of the data? </w:t>
            </w:r>
          </w:p>
          <w:p w14:paraId="0A0449DE" w14:textId="77777777" w:rsidR="006F46F4" w:rsidRDefault="006F46F4" w:rsidP="00527506">
            <w:pPr>
              <w:pStyle w:val="L-Numbers"/>
              <w:numPr>
                <w:ilvl w:val="0"/>
                <w:numId w:val="0"/>
              </w:numPr>
            </w:pPr>
            <w:r>
              <w:t>The answer …</w:t>
            </w:r>
          </w:p>
        </w:tc>
      </w:tr>
      <w:tr w:rsidR="006F46F4" w14:paraId="7A9F1761" w14:textId="77777777" w:rsidTr="00527506">
        <w:tc>
          <w:tcPr>
            <w:tcW w:w="7910" w:type="dxa"/>
          </w:tcPr>
          <w:p w14:paraId="4D49D59D" w14:textId="77777777" w:rsidR="006F46F4" w:rsidRPr="006F46F4" w:rsidRDefault="006F46F4" w:rsidP="00527506">
            <w:pPr>
              <w:pStyle w:val="L-Numbers"/>
              <w:numPr>
                <w:ilvl w:val="0"/>
                <w:numId w:val="0"/>
              </w:numPr>
              <w:rPr>
                <w:b/>
                <w:bCs/>
              </w:rPr>
            </w:pPr>
            <w:r w:rsidRPr="006F46F4">
              <w:rPr>
                <w:b/>
                <w:bCs/>
              </w:rPr>
              <w:t>What is the objective of the method?</w:t>
            </w:r>
          </w:p>
          <w:p w14:paraId="2494C6E5" w14:textId="77777777" w:rsidR="006F46F4" w:rsidRDefault="006F46F4" w:rsidP="00527506">
            <w:pPr>
              <w:pStyle w:val="L-Numbers"/>
              <w:numPr>
                <w:ilvl w:val="0"/>
                <w:numId w:val="0"/>
              </w:numPr>
            </w:pPr>
            <w:r>
              <w:t>The answer …</w:t>
            </w:r>
          </w:p>
        </w:tc>
      </w:tr>
      <w:tr w:rsidR="006F46F4" w14:paraId="3FE0144C" w14:textId="77777777" w:rsidTr="00527506">
        <w:tc>
          <w:tcPr>
            <w:tcW w:w="7910" w:type="dxa"/>
          </w:tcPr>
          <w:p w14:paraId="4450DC6C" w14:textId="6279AAF6" w:rsidR="006F46F4" w:rsidRPr="006F46F4" w:rsidRDefault="006F46F4" w:rsidP="00527506">
            <w:pPr>
              <w:pStyle w:val="L-Numbers"/>
              <w:numPr>
                <w:ilvl w:val="0"/>
                <w:numId w:val="0"/>
              </w:numPr>
              <w:rPr>
                <w:b/>
                <w:bCs/>
              </w:rPr>
            </w:pPr>
            <w:r w:rsidRPr="006F46F4">
              <w:rPr>
                <w:b/>
                <w:bCs/>
              </w:rPr>
              <w:t>Does the method also involve changing the struct</w:t>
            </w:r>
            <w:r w:rsidR="00B23CDF">
              <w:rPr>
                <w:b/>
                <w:bCs/>
              </w:rPr>
              <w:t>u</w:t>
            </w:r>
            <w:r w:rsidRPr="006F46F4">
              <w:rPr>
                <w:b/>
                <w:bCs/>
              </w:rPr>
              <w:t>re of the data (Data Wrangling)? Explain.</w:t>
            </w:r>
          </w:p>
          <w:p w14:paraId="6D25028F" w14:textId="77777777" w:rsidR="006F46F4" w:rsidRDefault="006F46F4" w:rsidP="00527506">
            <w:pPr>
              <w:pStyle w:val="L-Numbers"/>
              <w:numPr>
                <w:ilvl w:val="0"/>
                <w:numId w:val="0"/>
              </w:numPr>
            </w:pPr>
            <w:r>
              <w:t>The answer …</w:t>
            </w:r>
          </w:p>
        </w:tc>
      </w:tr>
      <w:tr w:rsidR="006F46F4" w14:paraId="139F4A6A" w14:textId="77777777" w:rsidTr="00527506">
        <w:tc>
          <w:tcPr>
            <w:tcW w:w="7910" w:type="dxa"/>
          </w:tcPr>
          <w:p w14:paraId="12777444" w14:textId="77777777" w:rsidR="006F46F4" w:rsidRPr="006F46F4" w:rsidRDefault="006F46F4" w:rsidP="00527506">
            <w:pPr>
              <w:pStyle w:val="L-Numbers"/>
              <w:numPr>
                <w:ilvl w:val="0"/>
                <w:numId w:val="0"/>
              </w:numPr>
              <w:rPr>
                <w:b/>
                <w:bCs/>
              </w:rPr>
            </w:pPr>
            <w:r w:rsidRPr="006F46F4">
              <w:rPr>
                <w:b/>
                <w:bCs/>
              </w:rPr>
              <w:t>Describe a situation that the method would be useful.</w:t>
            </w:r>
          </w:p>
          <w:p w14:paraId="0BB40137" w14:textId="77777777" w:rsidR="006F46F4" w:rsidRDefault="006F46F4" w:rsidP="00527506">
            <w:r>
              <w:t>The answer …</w:t>
            </w:r>
          </w:p>
        </w:tc>
      </w:tr>
      <w:tr w:rsidR="006F46F4" w14:paraId="21EB40F0" w14:textId="77777777" w:rsidTr="00527506">
        <w:tc>
          <w:tcPr>
            <w:tcW w:w="7910" w:type="dxa"/>
          </w:tcPr>
          <w:p w14:paraId="60F67728" w14:textId="77777777" w:rsidR="006F46F4" w:rsidRPr="006F46F4" w:rsidRDefault="006F46F4" w:rsidP="00527506">
            <w:pPr>
              <w:rPr>
                <w:b/>
                <w:bCs/>
              </w:rPr>
            </w:pPr>
            <w:r w:rsidRPr="006F46F4">
              <w:rPr>
                <w:b/>
                <w:bCs/>
              </w:rPr>
              <w:t>Does the method have names that are used commonly?</w:t>
            </w:r>
          </w:p>
          <w:p w14:paraId="6A4631A4" w14:textId="77777777" w:rsidR="006F46F4" w:rsidRDefault="006F46F4" w:rsidP="00527506">
            <w:r>
              <w:t>The answer …</w:t>
            </w:r>
          </w:p>
        </w:tc>
      </w:tr>
    </w:tbl>
    <w:p w14:paraId="17EC7EC1" w14:textId="77777777" w:rsidR="006F46F4" w:rsidRPr="006F46F4" w:rsidRDefault="006F46F4" w:rsidP="006F46F4"/>
    <w:p w14:paraId="4978FE2A" w14:textId="5927014A" w:rsidR="006F46F4" w:rsidRDefault="006F46F4" w:rsidP="006F46F4">
      <w:pPr>
        <w:pStyle w:val="H2-Heading"/>
      </w:pPr>
      <w:r>
        <w:lastRenderedPageBreak/>
        <w:t>Attribute Construction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0"/>
      </w:tblGrid>
      <w:tr w:rsidR="006F46F4" w14:paraId="7D825AEC" w14:textId="77777777" w:rsidTr="00527506">
        <w:tc>
          <w:tcPr>
            <w:tcW w:w="7910" w:type="dxa"/>
          </w:tcPr>
          <w:p w14:paraId="0E893956" w14:textId="77777777" w:rsidR="006F46F4" w:rsidRPr="006F46F4" w:rsidRDefault="006F46F4" w:rsidP="00527506">
            <w:pPr>
              <w:pStyle w:val="L-Numbers"/>
              <w:numPr>
                <w:ilvl w:val="0"/>
                <w:numId w:val="0"/>
              </w:numPr>
              <w:rPr>
                <w:b/>
                <w:bCs/>
              </w:rPr>
            </w:pPr>
            <w:r w:rsidRPr="006F46F4">
              <w:rPr>
                <w:b/>
                <w:bCs/>
              </w:rPr>
              <w:t xml:space="preserve">What does the method do to the values of the data? </w:t>
            </w:r>
          </w:p>
          <w:p w14:paraId="41693E28" w14:textId="77777777" w:rsidR="006F46F4" w:rsidRDefault="006F46F4" w:rsidP="00527506">
            <w:pPr>
              <w:pStyle w:val="L-Numbers"/>
              <w:numPr>
                <w:ilvl w:val="0"/>
                <w:numId w:val="0"/>
              </w:numPr>
            </w:pPr>
            <w:r>
              <w:t>The answer …</w:t>
            </w:r>
          </w:p>
        </w:tc>
      </w:tr>
      <w:tr w:rsidR="006F46F4" w14:paraId="4809E221" w14:textId="77777777" w:rsidTr="00527506">
        <w:tc>
          <w:tcPr>
            <w:tcW w:w="7910" w:type="dxa"/>
          </w:tcPr>
          <w:p w14:paraId="0CE6FA23" w14:textId="77777777" w:rsidR="006F46F4" w:rsidRPr="006F46F4" w:rsidRDefault="006F46F4" w:rsidP="00527506">
            <w:pPr>
              <w:pStyle w:val="L-Numbers"/>
              <w:numPr>
                <w:ilvl w:val="0"/>
                <w:numId w:val="0"/>
              </w:numPr>
              <w:rPr>
                <w:b/>
                <w:bCs/>
              </w:rPr>
            </w:pPr>
            <w:r w:rsidRPr="006F46F4">
              <w:rPr>
                <w:b/>
                <w:bCs/>
              </w:rPr>
              <w:t>What is the objective of the method?</w:t>
            </w:r>
          </w:p>
          <w:p w14:paraId="1416C17F" w14:textId="77777777" w:rsidR="006F46F4" w:rsidRDefault="006F46F4" w:rsidP="00527506">
            <w:pPr>
              <w:pStyle w:val="L-Numbers"/>
              <w:numPr>
                <w:ilvl w:val="0"/>
                <w:numId w:val="0"/>
              </w:numPr>
            </w:pPr>
            <w:r>
              <w:t>The answer …</w:t>
            </w:r>
          </w:p>
        </w:tc>
      </w:tr>
      <w:tr w:rsidR="006F46F4" w14:paraId="77DBE86A" w14:textId="77777777" w:rsidTr="00527506">
        <w:tc>
          <w:tcPr>
            <w:tcW w:w="7910" w:type="dxa"/>
          </w:tcPr>
          <w:p w14:paraId="3E34E048" w14:textId="5AAC7184" w:rsidR="006F46F4" w:rsidRPr="006F46F4" w:rsidRDefault="006F46F4" w:rsidP="00527506">
            <w:pPr>
              <w:pStyle w:val="L-Numbers"/>
              <w:numPr>
                <w:ilvl w:val="0"/>
                <w:numId w:val="0"/>
              </w:numPr>
              <w:rPr>
                <w:b/>
                <w:bCs/>
              </w:rPr>
            </w:pPr>
            <w:r w:rsidRPr="006F46F4">
              <w:rPr>
                <w:b/>
                <w:bCs/>
              </w:rPr>
              <w:t>Does the method also involve changing the struct</w:t>
            </w:r>
            <w:r w:rsidR="00B23CDF">
              <w:rPr>
                <w:b/>
                <w:bCs/>
              </w:rPr>
              <w:t>u</w:t>
            </w:r>
            <w:r w:rsidRPr="006F46F4">
              <w:rPr>
                <w:b/>
                <w:bCs/>
              </w:rPr>
              <w:t>re of the data (Data Wrangling)? Explain.</w:t>
            </w:r>
          </w:p>
          <w:p w14:paraId="0D8D1143" w14:textId="77777777" w:rsidR="006F46F4" w:rsidRDefault="006F46F4" w:rsidP="00527506">
            <w:pPr>
              <w:pStyle w:val="L-Numbers"/>
              <w:numPr>
                <w:ilvl w:val="0"/>
                <w:numId w:val="0"/>
              </w:numPr>
            </w:pPr>
            <w:r>
              <w:t>The answer …</w:t>
            </w:r>
          </w:p>
        </w:tc>
      </w:tr>
      <w:tr w:rsidR="006F46F4" w14:paraId="69AAD2EF" w14:textId="77777777" w:rsidTr="00527506">
        <w:tc>
          <w:tcPr>
            <w:tcW w:w="7910" w:type="dxa"/>
          </w:tcPr>
          <w:p w14:paraId="4A7029BC" w14:textId="77777777" w:rsidR="006F46F4" w:rsidRPr="006F46F4" w:rsidRDefault="006F46F4" w:rsidP="00527506">
            <w:pPr>
              <w:pStyle w:val="L-Numbers"/>
              <w:numPr>
                <w:ilvl w:val="0"/>
                <w:numId w:val="0"/>
              </w:numPr>
              <w:rPr>
                <w:b/>
                <w:bCs/>
              </w:rPr>
            </w:pPr>
            <w:r w:rsidRPr="006F46F4">
              <w:rPr>
                <w:b/>
                <w:bCs/>
              </w:rPr>
              <w:t>Describe a situation that the method would be useful.</w:t>
            </w:r>
          </w:p>
          <w:p w14:paraId="4BFDFB9F" w14:textId="77777777" w:rsidR="006F46F4" w:rsidRDefault="006F46F4" w:rsidP="00527506">
            <w:r>
              <w:t>The answer …</w:t>
            </w:r>
          </w:p>
        </w:tc>
      </w:tr>
      <w:tr w:rsidR="006F46F4" w14:paraId="44557073" w14:textId="77777777" w:rsidTr="00527506">
        <w:tc>
          <w:tcPr>
            <w:tcW w:w="7910" w:type="dxa"/>
          </w:tcPr>
          <w:p w14:paraId="596B024D" w14:textId="77777777" w:rsidR="006F46F4" w:rsidRPr="006F46F4" w:rsidRDefault="006F46F4" w:rsidP="00527506">
            <w:pPr>
              <w:rPr>
                <w:b/>
                <w:bCs/>
              </w:rPr>
            </w:pPr>
            <w:r w:rsidRPr="006F46F4">
              <w:rPr>
                <w:b/>
                <w:bCs/>
              </w:rPr>
              <w:t>Does the method have names that are used commonly?</w:t>
            </w:r>
          </w:p>
          <w:p w14:paraId="794417E4" w14:textId="77777777" w:rsidR="006F46F4" w:rsidRDefault="006F46F4" w:rsidP="00527506">
            <w:r>
              <w:t>The answer …</w:t>
            </w:r>
          </w:p>
        </w:tc>
      </w:tr>
    </w:tbl>
    <w:p w14:paraId="48696660" w14:textId="77777777" w:rsidR="006F46F4" w:rsidRPr="006F46F4" w:rsidRDefault="006F46F4" w:rsidP="006F46F4"/>
    <w:p w14:paraId="41BB75F7" w14:textId="1CC7D7E7" w:rsidR="006F46F4" w:rsidRDefault="006F46F4" w:rsidP="006F46F4">
      <w:pPr>
        <w:pStyle w:val="H2-Heading"/>
      </w:pPr>
      <w:r>
        <w:t>Binary coding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0"/>
      </w:tblGrid>
      <w:tr w:rsidR="006F46F4" w14:paraId="23FC7CBA" w14:textId="77777777" w:rsidTr="00527506">
        <w:tc>
          <w:tcPr>
            <w:tcW w:w="7910" w:type="dxa"/>
          </w:tcPr>
          <w:p w14:paraId="0D934941" w14:textId="77777777" w:rsidR="006F46F4" w:rsidRPr="006F46F4" w:rsidRDefault="006F46F4" w:rsidP="00527506">
            <w:pPr>
              <w:pStyle w:val="L-Numbers"/>
              <w:numPr>
                <w:ilvl w:val="0"/>
                <w:numId w:val="0"/>
              </w:numPr>
              <w:rPr>
                <w:b/>
                <w:bCs/>
              </w:rPr>
            </w:pPr>
            <w:r w:rsidRPr="006F46F4">
              <w:rPr>
                <w:b/>
                <w:bCs/>
              </w:rPr>
              <w:t xml:space="preserve">What does the method do to the values of the data? </w:t>
            </w:r>
          </w:p>
          <w:p w14:paraId="666DF929" w14:textId="77777777" w:rsidR="006F46F4" w:rsidRDefault="006F46F4" w:rsidP="00527506">
            <w:pPr>
              <w:pStyle w:val="L-Numbers"/>
              <w:numPr>
                <w:ilvl w:val="0"/>
                <w:numId w:val="0"/>
              </w:numPr>
            </w:pPr>
            <w:r>
              <w:t>The answer …</w:t>
            </w:r>
          </w:p>
        </w:tc>
      </w:tr>
      <w:tr w:rsidR="006F46F4" w14:paraId="043FF69C" w14:textId="77777777" w:rsidTr="00527506">
        <w:tc>
          <w:tcPr>
            <w:tcW w:w="7910" w:type="dxa"/>
          </w:tcPr>
          <w:p w14:paraId="2849B574" w14:textId="77777777" w:rsidR="006F46F4" w:rsidRPr="006F46F4" w:rsidRDefault="006F46F4" w:rsidP="00527506">
            <w:pPr>
              <w:pStyle w:val="L-Numbers"/>
              <w:numPr>
                <w:ilvl w:val="0"/>
                <w:numId w:val="0"/>
              </w:numPr>
              <w:rPr>
                <w:b/>
                <w:bCs/>
              </w:rPr>
            </w:pPr>
            <w:r w:rsidRPr="006F46F4">
              <w:rPr>
                <w:b/>
                <w:bCs/>
              </w:rPr>
              <w:t>What is the objective of the method?</w:t>
            </w:r>
          </w:p>
          <w:p w14:paraId="2EC2DA5D" w14:textId="77777777" w:rsidR="006F46F4" w:rsidRDefault="006F46F4" w:rsidP="00527506">
            <w:pPr>
              <w:pStyle w:val="L-Numbers"/>
              <w:numPr>
                <w:ilvl w:val="0"/>
                <w:numId w:val="0"/>
              </w:numPr>
            </w:pPr>
            <w:r>
              <w:t>The answer …</w:t>
            </w:r>
          </w:p>
        </w:tc>
      </w:tr>
      <w:tr w:rsidR="006F46F4" w14:paraId="6FE92823" w14:textId="77777777" w:rsidTr="00527506">
        <w:tc>
          <w:tcPr>
            <w:tcW w:w="7910" w:type="dxa"/>
          </w:tcPr>
          <w:p w14:paraId="24E46377" w14:textId="1E3BEDBB" w:rsidR="006F46F4" w:rsidRPr="006F46F4" w:rsidRDefault="006F46F4" w:rsidP="00527506">
            <w:pPr>
              <w:pStyle w:val="L-Numbers"/>
              <w:numPr>
                <w:ilvl w:val="0"/>
                <w:numId w:val="0"/>
              </w:numPr>
              <w:rPr>
                <w:b/>
                <w:bCs/>
              </w:rPr>
            </w:pPr>
            <w:r w:rsidRPr="006F46F4">
              <w:rPr>
                <w:b/>
                <w:bCs/>
              </w:rPr>
              <w:t>Does the method also involve changing the struct</w:t>
            </w:r>
            <w:r w:rsidR="00B23CDF">
              <w:rPr>
                <w:b/>
                <w:bCs/>
              </w:rPr>
              <w:t>u</w:t>
            </w:r>
            <w:r w:rsidRPr="006F46F4">
              <w:rPr>
                <w:b/>
                <w:bCs/>
              </w:rPr>
              <w:t>re of the data (Data Wrangling)? Explain.</w:t>
            </w:r>
          </w:p>
          <w:p w14:paraId="68C886D2" w14:textId="77777777" w:rsidR="006F46F4" w:rsidRDefault="006F46F4" w:rsidP="00527506">
            <w:pPr>
              <w:pStyle w:val="L-Numbers"/>
              <w:numPr>
                <w:ilvl w:val="0"/>
                <w:numId w:val="0"/>
              </w:numPr>
            </w:pPr>
            <w:r>
              <w:lastRenderedPageBreak/>
              <w:t>The answer …</w:t>
            </w:r>
          </w:p>
        </w:tc>
      </w:tr>
      <w:tr w:rsidR="006F46F4" w14:paraId="16365086" w14:textId="77777777" w:rsidTr="00527506">
        <w:tc>
          <w:tcPr>
            <w:tcW w:w="7910" w:type="dxa"/>
          </w:tcPr>
          <w:p w14:paraId="5EB5BE99" w14:textId="77777777" w:rsidR="006F46F4" w:rsidRPr="006F46F4" w:rsidRDefault="006F46F4" w:rsidP="00527506">
            <w:pPr>
              <w:pStyle w:val="L-Numbers"/>
              <w:numPr>
                <w:ilvl w:val="0"/>
                <w:numId w:val="0"/>
              </w:numPr>
              <w:rPr>
                <w:b/>
                <w:bCs/>
              </w:rPr>
            </w:pPr>
            <w:r w:rsidRPr="006F46F4">
              <w:rPr>
                <w:b/>
                <w:bCs/>
              </w:rPr>
              <w:lastRenderedPageBreak/>
              <w:t>Describe a situation that the method would be useful.</w:t>
            </w:r>
          </w:p>
          <w:p w14:paraId="7D5DE565" w14:textId="77777777" w:rsidR="006F46F4" w:rsidRDefault="006F46F4" w:rsidP="00527506">
            <w:r>
              <w:t>The answer …</w:t>
            </w:r>
          </w:p>
        </w:tc>
      </w:tr>
      <w:tr w:rsidR="006F46F4" w14:paraId="60A981BA" w14:textId="77777777" w:rsidTr="00527506">
        <w:tc>
          <w:tcPr>
            <w:tcW w:w="7910" w:type="dxa"/>
          </w:tcPr>
          <w:p w14:paraId="3CBBEFD5" w14:textId="77777777" w:rsidR="006F46F4" w:rsidRPr="006F46F4" w:rsidRDefault="006F46F4" w:rsidP="00527506">
            <w:pPr>
              <w:rPr>
                <w:b/>
                <w:bCs/>
              </w:rPr>
            </w:pPr>
            <w:r w:rsidRPr="006F46F4">
              <w:rPr>
                <w:b/>
                <w:bCs/>
              </w:rPr>
              <w:t>Does the method have names that are used commonly?</w:t>
            </w:r>
          </w:p>
          <w:p w14:paraId="10EC9F57" w14:textId="77777777" w:rsidR="006F46F4" w:rsidRDefault="006F46F4" w:rsidP="00527506">
            <w:r>
              <w:t>The answer …</w:t>
            </w:r>
          </w:p>
        </w:tc>
      </w:tr>
    </w:tbl>
    <w:p w14:paraId="39B27084" w14:textId="77777777" w:rsidR="006F46F4" w:rsidRPr="006F46F4" w:rsidRDefault="006F46F4" w:rsidP="006F46F4"/>
    <w:p w14:paraId="4FA95401" w14:textId="61E2B474" w:rsidR="006F46F4" w:rsidRDefault="006F46F4" w:rsidP="006F46F4">
      <w:pPr>
        <w:pStyle w:val="H2-Heading"/>
      </w:pPr>
      <w:r>
        <w:t>Ranking Transformation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0"/>
      </w:tblGrid>
      <w:tr w:rsidR="006F46F4" w14:paraId="7066B476" w14:textId="77777777" w:rsidTr="00527506">
        <w:tc>
          <w:tcPr>
            <w:tcW w:w="7910" w:type="dxa"/>
          </w:tcPr>
          <w:p w14:paraId="7B6B0878" w14:textId="77777777" w:rsidR="006F46F4" w:rsidRPr="006F46F4" w:rsidRDefault="006F46F4" w:rsidP="00527506">
            <w:pPr>
              <w:pStyle w:val="L-Numbers"/>
              <w:numPr>
                <w:ilvl w:val="0"/>
                <w:numId w:val="0"/>
              </w:numPr>
              <w:rPr>
                <w:b/>
                <w:bCs/>
              </w:rPr>
            </w:pPr>
            <w:r w:rsidRPr="006F46F4">
              <w:rPr>
                <w:b/>
                <w:bCs/>
              </w:rPr>
              <w:t xml:space="preserve">What does the method do to the values of the data? </w:t>
            </w:r>
          </w:p>
          <w:p w14:paraId="5430D4F6" w14:textId="77777777" w:rsidR="006F46F4" w:rsidRDefault="006F46F4" w:rsidP="00527506">
            <w:pPr>
              <w:pStyle w:val="L-Numbers"/>
              <w:numPr>
                <w:ilvl w:val="0"/>
                <w:numId w:val="0"/>
              </w:numPr>
            </w:pPr>
            <w:r>
              <w:t>The answer …</w:t>
            </w:r>
          </w:p>
        </w:tc>
      </w:tr>
      <w:tr w:rsidR="006F46F4" w14:paraId="6A4B1962" w14:textId="77777777" w:rsidTr="00527506">
        <w:tc>
          <w:tcPr>
            <w:tcW w:w="7910" w:type="dxa"/>
          </w:tcPr>
          <w:p w14:paraId="2F25FD91" w14:textId="77777777" w:rsidR="006F46F4" w:rsidRPr="006F46F4" w:rsidRDefault="006F46F4" w:rsidP="00527506">
            <w:pPr>
              <w:pStyle w:val="L-Numbers"/>
              <w:numPr>
                <w:ilvl w:val="0"/>
                <w:numId w:val="0"/>
              </w:numPr>
              <w:rPr>
                <w:b/>
                <w:bCs/>
              </w:rPr>
            </w:pPr>
            <w:r w:rsidRPr="006F46F4">
              <w:rPr>
                <w:b/>
                <w:bCs/>
              </w:rPr>
              <w:t>What is the objective of the method?</w:t>
            </w:r>
          </w:p>
          <w:p w14:paraId="5F7D7053" w14:textId="77777777" w:rsidR="006F46F4" w:rsidRDefault="006F46F4" w:rsidP="00527506">
            <w:pPr>
              <w:pStyle w:val="L-Numbers"/>
              <w:numPr>
                <w:ilvl w:val="0"/>
                <w:numId w:val="0"/>
              </w:numPr>
            </w:pPr>
            <w:r>
              <w:t>The answer …</w:t>
            </w:r>
          </w:p>
        </w:tc>
      </w:tr>
      <w:tr w:rsidR="006F46F4" w14:paraId="5733D285" w14:textId="77777777" w:rsidTr="00527506">
        <w:tc>
          <w:tcPr>
            <w:tcW w:w="7910" w:type="dxa"/>
          </w:tcPr>
          <w:p w14:paraId="5E19C0C2" w14:textId="53E5067C" w:rsidR="006F46F4" w:rsidRPr="006F46F4" w:rsidRDefault="006F46F4" w:rsidP="00527506">
            <w:pPr>
              <w:pStyle w:val="L-Numbers"/>
              <w:numPr>
                <w:ilvl w:val="0"/>
                <w:numId w:val="0"/>
              </w:numPr>
              <w:rPr>
                <w:b/>
                <w:bCs/>
              </w:rPr>
            </w:pPr>
            <w:r w:rsidRPr="006F46F4">
              <w:rPr>
                <w:b/>
                <w:bCs/>
              </w:rPr>
              <w:t>Does the method also involve changing the struct</w:t>
            </w:r>
            <w:r w:rsidR="00B23CDF">
              <w:rPr>
                <w:b/>
                <w:bCs/>
              </w:rPr>
              <w:t>u</w:t>
            </w:r>
            <w:r w:rsidRPr="006F46F4">
              <w:rPr>
                <w:b/>
                <w:bCs/>
              </w:rPr>
              <w:t>re of the data (Data Wrangling)? Explain.</w:t>
            </w:r>
          </w:p>
          <w:p w14:paraId="1D04AB7E" w14:textId="77777777" w:rsidR="006F46F4" w:rsidRDefault="006F46F4" w:rsidP="00527506">
            <w:pPr>
              <w:pStyle w:val="L-Numbers"/>
              <w:numPr>
                <w:ilvl w:val="0"/>
                <w:numId w:val="0"/>
              </w:numPr>
            </w:pPr>
            <w:r>
              <w:t>The answer …</w:t>
            </w:r>
          </w:p>
        </w:tc>
      </w:tr>
      <w:tr w:rsidR="006F46F4" w14:paraId="343052D8" w14:textId="77777777" w:rsidTr="00527506">
        <w:tc>
          <w:tcPr>
            <w:tcW w:w="7910" w:type="dxa"/>
          </w:tcPr>
          <w:p w14:paraId="7A2018AC" w14:textId="77777777" w:rsidR="006F46F4" w:rsidRPr="006F46F4" w:rsidRDefault="006F46F4" w:rsidP="00527506">
            <w:pPr>
              <w:pStyle w:val="L-Numbers"/>
              <w:numPr>
                <w:ilvl w:val="0"/>
                <w:numId w:val="0"/>
              </w:numPr>
              <w:rPr>
                <w:b/>
                <w:bCs/>
              </w:rPr>
            </w:pPr>
            <w:r w:rsidRPr="006F46F4">
              <w:rPr>
                <w:b/>
                <w:bCs/>
              </w:rPr>
              <w:t>Describe a situation that the method would be useful.</w:t>
            </w:r>
          </w:p>
          <w:p w14:paraId="3C5F6EF4" w14:textId="77777777" w:rsidR="006F46F4" w:rsidRDefault="006F46F4" w:rsidP="00527506">
            <w:r>
              <w:t>The answer …</w:t>
            </w:r>
          </w:p>
        </w:tc>
      </w:tr>
      <w:tr w:rsidR="006F46F4" w14:paraId="179F311A" w14:textId="77777777" w:rsidTr="00527506">
        <w:tc>
          <w:tcPr>
            <w:tcW w:w="7910" w:type="dxa"/>
          </w:tcPr>
          <w:p w14:paraId="3CE6F7E5" w14:textId="77777777" w:rsidR="006F46F4" w:rsidRPr="006F46F4" w:rsidRDefault="006F46F4" w:rsidP="00527506">
            <w:pPr>
              <w:rPr>
                <w:b/>
                <w:bCs/>
              </w:rPr>
            </w:pPr>
            <w:r w:rsidRPr="006F46F4">
              <w:rPr>
                <w:b/>
                <w:bCs/>
              </w:rPr>
              <w:t>Does the method have names that are used commonly?</w:t>
            </w:r>
          </w:p>
          <w:p w14:paraId="03C0D45A" w14:textId="77777777" w:rsidR="006F46F4" w:rsidRDefault="006F46F4" w:rsidP="00527506">
            <w:r>
              <w:t>The answer …</w:t>
            </w:r>
          </w:p>
        </w:tc>
      </w:tr>
    </w:tbl>
    <w:p w14:paraId="5131B7F5" w14:textId="77777777" w:rsidR="006F46F4" w:rsidRPr="006F46F4" w:rsidRDefault="006F46F4" w:rsidP="006F46F4"/>
    <w:p w14:paraId="2E088AF3" w14:textId="512B72F5" w:rsidR="006F46F4" w:rsidRDefault="006F46F4" w:rsidP="006F46F4">
      <w:pPr>
        <w:pStyle w:val="H2-Heading"/>
      </w:pPr>
      <w:r>
        <w:lastRenderedPageBreak/>
        <w:t>Discretization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0"/>
      </w:tblGrid>
      <w:tr w:rsidR="006F46F4" w14:paraId="2F96DA94" w14:textId="77777777" w:rsidTr="00527506">
        <w:tc>
          <w:tcPr>
            <w:tcW w:w="7910" w:type="dxa"/>
          </w:tcPr>
          <w:p w14:paraId="3616C826" w14:textId="77777777" w:rsidR="006F46F4" w:rsidRPr="006F46F4" w:rsidRDefault="006F46F4" w:rsidP="00527506">
            <w:pPr>
              <w:pStyle w:val="L-Numbers"/>
              <w:numPr>
                <w:ilvl w:val="0"/>
                <w:numId w:val="0"/>
              </w:numPr>
              <w:rPr>
                <w:b/>
                <w:bCs/>
              </w:rPr>
            </w:pPr>
            <w:r w:rsidRPr="006F46F4">
              <w:rPr>
                <w:b/>
                <w:bCs/>
              </w:rPr>
              <w:t xml:space="preserve">What does the method do to the values of the data? </w:t>
            </w:r>
          </w:p>
          <w:p w14:paraId="23091C7E" w14:textId="77777777" w:rsidR="006F46F4" w:rsidRDefault="006F46F4" w:rsidP="00527506">
            <w:pPr>
              <w:pStyle w:val="L-Numbers"/>
              <w:numPr>
                <w:ilvl w:val="0"/>
                <w:numId w:val="0"/>
              </w:numPr>
            </w:pPr>
            <w:r>
              <w:t>The answer …</w:t>
            </w:r>
          </w:p>
        </w:tc>
      </w:tr>
      <w:tr w:rsidR="006F46F4" w14:paraId="2D9AE663" w14:textId="77777777" w:rsidTr="00527506">
        <w:tc>
          <w:tcPr>
            <w:tcW w:w="7910" w:type="dxa"/>
          </w:tcPr>
          <w:p w14:paraId="494C1A36" w14:textId="77777777" w:rsidR="006F46F4" w:rsidRPr="006F46F4" w:rsidRDefault="006F46F4" w:rsidP="00527506">
            <w:pPr>
              <w:pStyle w:val="L-Numbers"/>
              <w:numPr>
                <w:ilvl w:val="0"/>
                <w:numId w:val="0"/>
              </w:numPr>
              <w:rPr>
                <w:b/>
                <w:bCs/>
              </w:rPr>
            </w:pPr>
            <w:r w:rsidRPr="006F46F4">
              <w:rPr>
                <w:b/>
                <w:bCs/>
              </w:rPr>
              <w:t>What is the objective of the method?</w:t>
            </w:r>
          </w:p>
          <w:p w14:paraId="0796572C" w14:textId="77777777" w:rsidR="006F46F4" w:rsidRDefault="006F46F4" w:rsidP="00527506">
            <w:pPr>
              <w:pStyle w:val="L-Numbers"/>
              <w:numPr>
                <w:ilvl w:val="0"/>
                <w:numId w:val="0"/>
              </w:numPr>
            </w:pPr>
            <w:r>
              <w:t>The answer …</w:t>
            </w:r>
          </w:p>
        </w:tc>
      </w:tr>
      <w:tr w:rsidR="006F46F4" w14:paraId="36359BB4" w14:textId="77777777" w:rsidTr="00527506">
        <w:tc>
          <w:tcPr>
            <w:tcW w:w="7910" w:type="dxa"/>
          </w:tcPr>
          <w:p w14:paraId="2A852EAC" w14:textId="11975AD3" w:rsidR="006F46F4" w:rsidRPr="006F46F4" w:rsidRDefault="006F46F4" w:rsidP="00527506">
            <w:pPr>
              <w:pStyle w:val="L-Numbers"/>
              <w:numPr>
                <w:ilvl w:val="0"/>
                <w:numId w:val="0"/>
              </w:numPr>
              <w:rPr>
                <w:b/>
                <w:bCs/>
              </w:rPr>
            </w:pPr>
            <w:r w:rsidRPr="006F46F4">
              <w:rPr>
                <w:b/>
                <w:bCs/>
              </w:rPr>
              <w:t>Does the method also involve changing the struct</w:t>
            </w:r>
            <w:r w:rsidR="00B23CDF">
              <w:rPr>
                <w:b/>
                <w:bCs/>
              </w:rPr>
              <w:t>u</w:t>
            </w:r>
            <w:r w:rsidRPr="006F46F4">
              <w:rPr>
                <w:b/>
                <w:bCs/>
              </w:rPr>
              <w:t>re of the data (Data Wrangling)? Explain.</w:t>
            </w:r>
          </w:p>
          <w:p w14:paraId="525C33A1" w14:textId="77777777" w:rsidR="006F46F4" w:rsidRDefault="006F46F4" w:rsidP="00527506">
            <w:pPr>
              <w:pStyle w:val="L-Numbers"/>
              <w:numPr>
                <w:ilvl w:val="0"/>
                <w:numId w:val="0"/>
              </w:numPr>
            </w:pPr>
            <w:r>
              <w:t>The answer …</w:t>
            </w:r>
          </w:p>
        </w:tc>
      </w:tr>
      <w:tr w:rsidR="006F46F4" w14:paraId="436CA99D" w14:textId="77777777" w:rsidTr="00527506">
        <w:tc>
          <w:tcPr>
            <w:tcW w:w="7910" w:type="dxa"/>
          </w:tcPr>
          <w:p w14:paraId="41A317AA" w14:textId="77777777" w:rsidR="006F46F4" w:rsidRPr="006F46F4" w:rsidRDefault="006F46F4" w:rsidP="00527506">
            <w:pPr>
              <w:pStyle w:val="L-Numbers"/>
              <w:numPr>
                <w:ilvl w:val="0"/>
                <w:numId w:val="0"/>
              </w:numPr>
              <w:rPr>
                <w:b/>
                <w:bCs/>
              </w:rPr>
            </w:pPr>
            <w:r w:rsidRPr="006F46F4">
              <w:rPr>
                <w:b/>
                <w:bCs/>
              </w:rPr>
              <w:t>Describe a situation that the method would be useful.</w:t>
            </w:r>
          </w:p>
          <w:p w14:paraId="28CFB558" w14:textId="77777777" w:rsidR="006F46F4" w:rsidRDefault="006F46F4" w:rsidP="00527506">
            <w:r>
              <w:t>The answer …</w:t>
            </w:r>
          </w:p>
        </w:tc>
      </w:tr>
      <w:tr w:rsidR="006F46F4" w14:paraId="4D4D1FD1" w14:textId="77777777" w:rsidTr="00527506">
        <w:tc>
          <w:tcPr>
            <w:tcW w:w="7910" w:type="dxa"/>
          </w:tcPr>
          <w:p w14:paraId="3AB3D22A" w14:textId="77777777" w:rsidR="006F46F4" w:rsidRPr="006F46F4" w:rsidRDefault="006F46F4" w:rsidP="00527506">
            <w:pPr>
              <w:rPr>
                <w:b/>
                <w:bCs/>
              </w:rPr>
            </w:pPr>
            <w:r w:rsidRPr="006F46F4">
              <w:rPr>
                <w:b/>
                <w:bCs/>
              </w:rPr>
              <w:t>Does the method have names that are used commonly?</w:t>
            </w:r>
          </w:p>
          <w:p w14:paraId="1F925ED7" w14:textId="77777777" w:rsidR="006F46F4" w:rsidRDefault="006F46F4" w:rsidP="00527506">
            <w:r>
              <w:t>The answer …</w:t>
            </w:r>
          </w:p>
        </w:tc>
      </w:tr>
    </w:tbl>
    <w:p w14:paraId="0AE609E8" w14:textId="77777777" w:rsidR="006F46F4" w:rsidRPr="006F46F4" w:rsidRDefault="006F46F4" w:rsidP="006F46F4"/>
    <w:p w14:paraId="4CBFF316" w14:textId="77777777" w:rsidR="006F46F4" w:rsidRDefault="006F46F4" w:rsidP="006F46F4">
      <w:pPr>
        <w:pStyle w:val="H2-Heading"/>
      </w:pPr>
      <w:r>
        <w:t>Smoothing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0"/>
      </w:tblGrid>
      <w:tr w:rsidR="006F46F4" w14:paraId="0ACA5040" w14:textId="77777777" w:rsidTr="00527506">
        <w:tc>
          <w:tcPr>
            <w:tcW w:w="7910" w:type="dxa"/>
          </w:tcPr>
          <w:p w14:paraId="7ADD8208" w14:textId="77777777" w:rsidR="006F46F4" w:rsidRPr="006F46F4" w:rsidRDefault="006F46F4" w:rsidP="00527506">
            <w:pPr>
              <w:pStyle w:val="L-Numbers"/>
              <w:numPr>
                <w:ilvl w:val="0"/>
                <w:numId w:val="0"/>
              </w:numPr>
              <w:rPr>
                <w:b/>
                <w:bCs/>
              </w:rPr>
            </w:pPr>
            <w:r w:rsidRPr="006F46F4">
              <w:rPr>
                <w:b/>
                <w:bCs/>
              </w:rPr>
              <w:t xml:space="preserve">What does the method do to the values of the data? </w:t>
            </w:r>
          </w:p>
          <w:p w14:paraId="1ED27474" w14:textId="77777777" w:rsidR="006F46F4" w:rsidRDefault="006F46F4" w:rsidP="00527506">
            <w:pPr>
              <w:pStyle w:val="L-Numbers"/>
              <w:numPr>
                <w:ilvl w:val="0"/>
                <w:numId w:val="0"/>
              </w:numPr>
            </w:pPr>
            <w:r>
              <w:t>The answer …</w:t>
            </w:r>
          </w:p>
        </w:tc>
      </w:tr>
      <w:tr w:rsidR="006F46F4" w14:paraId="526468EC" w14:textId="77777777" w:rsidTr="00527506">
        <w:tc>
          <w:tcPr>
            <w:tcW w:w="7910" w:type="dxa"/>
          </w:tcPr>
          <w:p w14:paraId="0E754D04" w14:textId="77777777" w:rsidR="006F46F4" w:rsidRPr="006F46F4" w:rsidRDefault="006F46F4" w:rsidP="00527506">
            <w:pPr>
              <w:pStyle w:val="L-Numbers"/>
              <w:numPr>
                <w:ilvl w:val="0"/>
                <w:numId w:val="0"/>
              </w:numPr>
              <w:rPr>
                <w:b/>
                <w:bCs/>
              </w:rPr>
            </w:pPr>
            <w:r w:rsidRPr="006F46F4">
              <w:rPr>
                <w:b/>
                <w:bCs/>
              </w:rPr>
              <w:t>What is the objective of the method?</w:t>
            </w:r>
          </w:p>
          <w:p w14:paraId="45185AE9" w14:textId="77777777" w:rsidR="006F46F4" w:rsidRDefault="006F46F4" w:rsidP="00527506">
            <w:pPr>
              <w:pStyle w:val="L-Numbers"/>
              <w:numPr>
                <w:ilvl w:val="0"/>
                <w:numId w:val="0"/>
              </w:numPr>
            </w:pPr>
            <w:r>
              <w:t>The answer …</w:t>
            </w:r>
          </w:p>
        </w:tc>
      </w:tr>
      <w:tr w:rsidR="006F46F4" w14:paraId="11F3B753" w14:textId="77777777" w:rsidTr="00527506">
        <w:tc>
          <w:tcPr>
            <w:tcW w:w="7910" w:type="dxa"/>
          </w:tcPr>
          <w:p w14:paraId="7119FC20" w14:textId="4387E1AD" w:rsidR="006F46F4" w:rsidRPr="006F46F4" w:rsidRDefault="006F46F4" w:rsidP="00527506">
            <w:pPr>
              <w:pStyle w:val="L-Numbers"/>
              <w:numPr>
                <w:ilvl w:val="0"/>
                <w:numId w:val="0"/>
              </w:numPr>
              <w:rPr>
                <w:b/>
                <w:bCs/>
              </w:rPr>
            </w:pPr>
            <w:r w:rsidRPr="006F46F4">
              <w:rPr>
                <w:b/>
                <w:bCs/>
              </w:rPr>
              <w:t>Does the method also involve changing the struct</w:t>
            </w:r>
            <w:r w:rsidR="00B23CDF">
              <w:rPr>
                <w:b/>
                <w:bCs/>
              </w:rPr>
              <w:t>u</w:t>
            </w:r>
            <w:r w:rsidRPr="006F46F4">
              <w:rPr>
                <w:b/>
                <w:bCs/>
              </w:rPr>
              <w:t>re of the data (Data Wrangling)? Explain.</w:t>
            </w:r>
          </w:p>
          <w:p w14:paraId="0CEA4207" w14:textId="77777777" w:rsidR="006F46F4" w:rsidRDefault="006F46F4" w:rsidP="00527506">
            <w:pPr>
              <w:pStyle w:val="L-Numbers"/>
              <w:numPr>
                <w:ilvl w:val="0"/>
                <w:numId w:val="0"/>
              </w:numPr>
            </w:pPr>
            <w:r>
              <w:lastRenderedPageBreak/>
              <w:t>The answer …</w:t>
            </w:r>
          </w:p>
        </w:tc>
      </w:tr>
      <w:tr w:rsidR="006F46F4" w14:paraId="30A77E66" w14:textId="77777777" w:rsidTr="00527506">
        <w:tc>
          <w:tcPr>
            <w:tcW w:w="7910" w:type="dxa"/>
          </w:tcPr>
          <w:p w14:paraId="4DCCA825" w14:textId="77777777" w:rsidR="006F46F4" w:rsidRPr="006F46F4" w:rsidRDefault="006F46F4" w:rsidP="00527506">
            <w:pPr>
              <w:pStyle w:val="L-Numbers"/>
              <w:numPr>
                <w:ilvl w:val="0"/>
                <w:numId w:val="0"/>
              </w:numPr>
              <w:rPr>
                <w:b/>
                <w:bCs/>
              </w:rPr>
            </w:pPr>
            <w:r w:rsidRPr="006F46F4">
              <w:rPr>
                <w:b/>
                <w:bCs/>
              </w:rPr>
              <w:lastRenderedPageBreak/>
              <w:t>Describe a situation that the method would be useful.</w:t>
            </w:r>
          </w:p>
          <w:p w14:paraId="3F5B67BC" w14:textId="77777777" w:rsidR="006F46F4" w:rsidRDefault="006F46F4" w:rsidP="00527506">
            <w:r>
              <w:t>The answer …</w:t>
            </w:r>
          </w:p>
        </w:tc>
      </w:tr>
      <w:tr w:rsidR="006F46F4" w14:paraId="45723D2C" w14:textId="77777777" w:rsidTr="00527506">
        <w:tc>
          <w:tcPr>
            <w:tcW w:w="7910" w:type="dxa"/>
          </w:tcPr>
          <w:p w14:paraId="24A8E67F" w14:textId="77777777" w:rsidR="006F46F4" w:rsidRPr="006F46F4" w:rsidRDefault="006F46F4" w:rsidP="00527506">
            <w:pPr>
              <w:rPr>
                <w:b/>
                <w:bCs/>
              </w:rPr>
            </w:pPr>
            <w:r w:rsidRPr="006F46F4">
              <w:rPr>
                <w:b/>
                <w:bCs/>
              </w:rPr>
              <w:t>Does the method have names that are used commonly?</w:t>
            </w:r>
          </w:p>
          <w:p w14:paraId="7E9F6F00" w14:textId="77777777" w:rsidR="006F46F4" w:rsidRDefault="006F46F4" w:rsidP="00527506">
            <w:r>
              <w:t>The answer …</w:t>
            </w:r>
          </w:p>
        </w:tc>
      </w:tr>
    </w:tbl>
    <w:p w14:paraId="2FABF7DD" w14:textId="4AA1A9A9" w:rsidR="006F46F4" w:rsidRDefault="006F46F4" w:rsidP="006F46F4">
      <w:pPr>
        <w:pStyle w:val="H2-Heading"/>
      </w:pPr>
      <w:r>
        <w:t>Aggregation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0"/>
      </w:tblGrid>
      <w:tr w:rsidR="006F46F4" w14:paraId="3FD52D05" w14:textId="77777777" w:rsidTr="00527506">
        <w:tc>
          <w:tcPr>
            <w:tcW w:w="7910" w:type="dxa"/>
          </w:tcPr>
          <w:p w14:paraId="2AE7C9E5" w14:textId="77777777" w:rsidR="006F46F4" w:rsidRPr="006F46F4" w:rsidRDefault="006F46F4" w:rsidP="00527506">
            <w:pPr>
              <w:pStyle w:val="L-Numbers"/>
              <w:numPr>
                <w:ilvl w:val="0"/>
                <w:numId w:val="0"/>
              </w:numPr>
              <w:rPr>
                <w:b/>
                <w:bCs/>
              </w:rPr>
            </w:pPr>
            <w:r w:rsidRPr="006F46F4">
              <w:rPr>
                <w:b/>
                <w:bCs/>
              </w:rPr>
              <w:t xml:space="preserve">What does the method do to the values of the data? </w:t>
            </w:r>
          </w:p>
          <w:p w14:paraId="193921DF" w14:textId="77777777" w:rsidR="006F46F4" w:rsidRDefault="006F46F4" w:rsidP="00527506">
            <w:pPr>
              <w:pStyle w:val="L-Numbers"/>
              <w:numPr>
                <w:ilvl w:val="0"/>
                <w:numId w:val="0"/>
              </w:numPr>
            </w:pPr>
            <w:r>
              <w:t>The answer …</w:t>
            </w:r>
          </w:p>
        </w:tc>
      </w:tr>
      <w:tr w:rsidR="006F46F4" w14:paraId="1A98BC91" w14:textId="77777777" w:rsidTr="00527506">
        <w:tc>
          <w:tcPr>
            <w:tcW w:w="7910" w:type="dxa"/>
          </w:tcPr>
          <w:p w14:paraId="702CFDD1" w14:textId="77777777" w:rsidR="006F46F4" w:rsidRPr="006F46F4" w:rsidRDefault="006F46F4" w:rsidP="00527506">
            <w:pPr>
              <w:pStyle w:val="L-Numbers"/>
              <w:numPr>
                <w:ilvl w:val="0"/>
                <w:numId w:val="0"/>
              </w:numPr>
              <w:rPr>
                <w:b/>
                <w:bCs/>
              </w:rPr>
            </w:pPr>
            <w:r w:rsidRPr="006F46F4">
              <w:rPr>
                <w:b/>
                <w:bCs/>
              </w:rPr>
              <w:t>What is the objective of the method?</w:t>
            </w:r>
          </w:p>
          <w:p w14:paraId="09123570" w14:textId="77777777" w:rsidR="006F46F4" w:rsidRDefault="006F46F4" w:rsidP="00527506">
            <w:pPr>
              <w:pStyle w:val="L-Numbers"/>
              <w:numPr>
                <w:ilvl w:val="0"/>
                <w:numId w:val="0"/>
              </w:numPr>
            </w:pPr>
            <w:r>
              <w:t>The answer …</w:t>
            </w:r>
          </w:p>
        </w:tc>
      </w:tr>
      <w:tr w:rsidR="006F46F4" w14:paraId="762D3BDF" w14:textId="77777777" w:rsidTr="00527506">
        <w:tc>
          <w:tcPr>
            <w:tcW w:w="7910" w:type="dxa"/>
          </w:tcPr>
          <w:p w14:paraId="7086C6F6" w14:textId="6DDB5AB6" w:rsidR="006F46F4" w:rsidRPr="006F46F4" w:rsidRDefault="006F46F4" w:rsidP="00527506">
            <w:pPr>
              <w:pStyle w:val="L-Numbers"/>
              <w:numPr>
                <w:ilvl w:val="0"/>
                <w:numId w:val="0"/>
              </w:numPr>
              <w:rPr>
                <w:b/>
                <w:bCs/>
              </w:rPr>
            </w:pPr>
            <w:r w:rsidRPr="006F46F4">
              <w:rPr>
                <w:b/>
                <w:bCs/>
              </w:rPr>
              <w:t>Does the method also involve changing the struct</w:t>
            </w:r>
            <w:r w:rsidR="00B23CDF">
              <w:rPr>
                <w:b/>
                <w:bCs/>
              </w:rPr>
              <w:t>u</w:t>
            </w:r>
            <w:r w:rsidRPr="006F46F4">
              <w:rPr>
                <w:b/>
                <w:bCs/>
              </w:rPr>
              <w:t>re of the data (Data Wrangling)? Explain.</w:t>
            </w:r>
          </w:p>
          <w:p w14:paraId="7D8BC5B9" w14:textId="77777777" w:rsidR="006F46F4" w:rsidRDefault="006F46F4" w:rsidP="00527506">
            <w:pPr>
              <w:pStyle w:val="L-Numbers"/>
              <w:numPr>
                <w:ilvl w:val="0"/>
                <w:numId w:val="0"/>
              </w:numPr>
            </w:pPr>
            <w:r>
              <w:t>The answer …</w:t>
            </w:r>
          </w:p>
        </w:tc>
      </w:tr>
      <w:tr w:rsidR="006F46F4" w14:paraId="36313A14" w14:textId="77777777" w:rsidTr="00527506">
        <w:tc>
          <w:tcPr>
            <w:tcW w:w="7910" w:type="dxa"/>
          </w:tcPr>
          <w:p w14:paraId="405EC8FB" w14:textId="77777777" w:rsidR="006F46F4" w:rsidRPr="006F46F4" w:rsidRDefault="006F46F4" w:rsidP="00527506">
            <w:pPr>
              <w:pStyle w:val="L-Numbers"/>
              <w:numPr>
                <w:ilvl w:val="0"/>
                <w:numId w:val="0"/>
              </w:numPr>
              <w:rPr>
                <w:b/>
                <w:bCs/>
              </w:rPr>
            </w:pPr>
            <w:r w:rsidRPr="006F46F4">
              <w:rPr>
                <w:b/>
                <w:bCs/>
              </w:rPr>
              <w:t>Describe a situation that the method would be useful.</w:t>
            </w:r>
          </w:p>
          <w:p w14:paraId="0F511F7A" w14:textId="77777777" w:rsidR="006F46F4" w:rsidRDefault="006F46F4" w:rsidP="00527506">
            <w:r>
              <w:t>The answer …</w:t>
            </w:r>
          </w:p>
        </w:tc>
      </w:tr>
      <w:tr w:rsidR="006F46F4" w14:paraId="608F18CF" w14:textId="77777777" w:rsidTr="00527506">
        <w:tc>
          <w:tcPr>
            <w:tcW w:w="7910" w:type="dxa"/>
          </w:tcPr>
          <w:p w14:paraId="198DD1EE" w14:textId="77777777" w:rsidR="006F46F4" w:rsidRPr="006F46F4" w:rsidRDefault="006F46F4" w:rsidP="00527506">
            <w:pPr>
              <w:rPr>
                <w:b/>
                <w:bCs/>
              </w:rPr>
            </w:pPr>
            <w:r w:rsidRPr="006F46F4">
              <w:rPr>
                <w:b/>
                <w:bCs/>
              </w:rPr>
              <w:t>Does the method have names that are used commonly?</w:t>
            </w:r>
          </w:p>
          <w:p w14:paraId="70BB67EE" w14:textId="77777777" w:rsidR="006F46F4" w:rsidRDefault="006F46F4" w:rsidP="00527506">
            <w:r>
              <w:t>The answer …</w:t>
            </w:r>
          </w:p>
        </w:tc>
      </w:tr>
    </w:tbl>
    <w:p w14:paraId="36F688B8" w14:textId="77777777" w:rsidR="006F46F4" w:rsidRPr="006F46F4" w:rsidRDefault="006F46F4" w:rsidP="006F46F4"/>
    <w:p w14:paraId="40C32B1B" w14:textId="6CB7A712" w:rsidR="006F46F4" w:rsidRDefault="006F46F4" w:rsidP="006F46F4">
      <w:pPr>
        <w:pStyle w:val="H2-Heading"/>
      </w:pPr>
      <w:r>
        <w:lastRenderedPageBreak/>
        <w:t>Binning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910"/>
      </w:tblGrid>
      <w:tr w:rsidR="006F46F4" w14:paraId="20AFACD4" w14:textId="77777777" w:rsidTr="00527506">
        <w:tc>
          <w:tcPr>
            <w:tcW w:w="7910" w:type="dxa"/>
          </w:tcPr>
          <w:p w14:paraId="4DCF0A54" w14:textId="77777777" w:rsidR="006F46F4" w:rsidRPr="006F46F4" w:rsidRDefault="006F46F4" w:rsidP="00527506">
            <w:pPr>
              <w:pStyle w:val="L-Numbers"/>
              <w:numPr>
                <w:ilvl w:val="0"/>
                <w:numId w:val="0"/>
              </w:numPr>
              <w:rPr>
                <w:b/>
                <w:bCs/>
              </w:rPr>
            </w:pPr>
            <w:r w:rsidRPr="006F46F4">
              <w:rPr>
                <w:b/>
                <w:bCs/>
              </w:rPr>
              <w:t xml:space="preserve">What does the method do to the values of the data? </w:t>
            </w:r>
          </w:p>
          <w:p w14:paraId="1ACC0A31" w14:textId="77777777" w:rsidR="006F46F4" w:rsidRDefault="006F46F4" w:rsidP="00527506">
            <w:pPr>
              <w:pStyle w:val="L-Numbers"/>
              <w:numPr>
                <w:ilvl w:val="0"/>
                <w:numId w:val="0"/>
              </w:numPr>
            </w:pPr>
            <w:r>
              <w:t>The answer …</w:t>
            </w:r>
          </w:p>
        </w:tc>
      </w:tr>
      <w:tr w:rsidR="006F46F4" w14:paraId="4AB634C5" w14:textId="77777777" w:rsidTr="00527506">
        <w:tc>
          <w:tcPr>
            <w:tcW w:w="7910" w:type="dxa"/>
          </w:tcPr>
          <w:p w14:paraId="0E860F3E" w14:textId="77777777" w:rsidR="006F46F4" w:rsidRPr="006F46F4" w:rsidRDefault="006F46F4" w:rsidP="00527506">
            <w:pPr>
              <w:pStyle w:val="L-Numbers"/>
              <w:numPr>
                <w:ilvl w:val="0"/>
                <w:numId w:val="0"/>
              </w:numPr>
              <w:rPr>
                <w:b/>
                <w:bCs/>
              </w:rPr>
            </w:pPr>
            <w:r w:rsidRPr="006F46F4">
              <w:rPr>
                <w:b/>
                <w:bCs/>
              </w:rPr>
              <w:t>What is the objective of the method?</w:t>
            </w:r>
          </w:p>
          <w:p w14:paraId="48038947" w14:textId="77777777" w:rsidR="006F46F4" w:rsidRDefault="006F46F4" w:rsidP="00527506">
            <w:pPr>
              <w:pStyle w:val="L-Numbers"/>
              <w:numPr>
                <w:ilvl w:val="0"/>
                <w:numId w:val="0"/>
              </w:numPr>
            </w:pPr>
            <w:r>
              <w:t>The answer …</w:t>
            </w:r>
          </w:p>
        </w:tc>
      </w:tr>
      <w:tr w:rsidR="006F46F4" w14:paraId="512B2340" w14:textId="77777777" w:rsidTr="00527506">
        <w:tc>
          <w:tcPr>
            <w:tcW w:w="7910" w:type="dxa"/>
          </w:tcPr>
          <w:p w14:paraId="4B134A73" w14:textId="4BF271BA" w:rsidR="006F46F4" w:rsidRPr="006F46F4" w:rsidRDefault="006F46F4" w:rsidP="00527506">
            <w:pPr>
              <w:pStyle w:val="L-Numbers"/>
              <w:numPr>
                <w:ilvl w:val="0"/>
                <w:numId w:val="0"/>
              </w:numPr>
              <w:rPr>
                <w:b/>
                <w:bCs/>
              </w:rPr>
            </w:pPr>
            <w:r w:rsidRPr="006F46F4">
              <w:rPr>
                <w:b/>
                <w:bCs/>
              </w:rPr>
              <w:t>Does the method also involve changing the struct</w:t>
            </w:r>
            <w:r w:rsidR="00B23CDF">
              <w:rPr>
                <w:b/>
                <w:bCs/>
              </w:rPr>
              <w:t>u</w:t>
            </w:r>
            <w:r w:rsidRPr="006F46F4">
              <w:rPr>
                <w:b/>
                <w:bCs/>
              </w:rPr>
              <w:t>re of the data (Data Wrangling)? Explain.</w:t>
            </w:r>
          </w:p>
          <w:p w14:paraId="3E1BF24C" w14:textId="77777777" w:rsidR="006F46F4" w:rsidRDefault="006F46F4" w:rsidP="00527506">
            <w:pPr>
              <w:pStyle w:val="L-Numbers"/>
              <w:numPr>
                <w:ilvl w:val="0"/>
                <w:numId w:val="0"/>
              </w:numPr>
            </w:pPr>
            <w:r>
              <w:t>The answer …</w:t>
            </w:r>
          </w:p>
        </w:tc>
      </w:tr>
      <w:tr w:rsidR="006F46F4" w14:paraId="51EE4D91" w14:textId="77777777" w:rsidTr="00527506">
        <w:tc>
          <w:tcPr>
            <w:tcW w:w="7910" w:type="dxa"/>
          </w:tcPr>
          <w:p w14:paraId="7EF43FB0" w14:textId="77777777" w:rsidR="006F46F4" w:rsidRPr="006F46F4" w:rsidRDefault="006F46F4" w:rsidP="00527506">
            <w:pPr>
              <w:pStyle w:val="L-Numbers"/>
              <w:numPr>
                <w:ilvl w:val="0"/>
                <w:numId w:val="0"/>
              </w:numPr>
              <w:rPr>
                <w:b/>
                <w:bCs/>
              </w:rPr>
            </w:pPr>
            <w:r w:rsidRPr="006F46F4">
              <w:rPr>
                <w:b/>
                <w:bCs/>
              </w:rPr>
              <w:t>Describe a situation that the method would be useful.</w:t>
            </w:r>
          </w:p>
          <w:p w14:paraId="7B3C4349" w14:textId="77777777" w:rsidR="006F46F4" w:rsidRDefault="006F46F4" w:rsidP="00527506">
            <w:r>
              <w:t>The answer …</w:t>
            </w:r>
          </w:p>
        </w:tc>
      </w:tr>
      <w:tr w:rsidR="006F46F4" w14:paraId="50DF03EB" w14:textId="77777777" w:rsidTr="00527506">
        <w:tc>
          <w:tcPr>
            <w:tcW w:w="7910" w:type="dxa"/>
          </w:tcPr>
          <w:p w14:paraId="3E228BDE" w14:textId="77777777" w:rsidR="006F46F4" w:rsidRPr="006F46F4" w:rsidRDefault="006F46F4" w:rsidP="00527506">
            <w:pPr>
              <w:rPr>
                <w:b/>
                <w:bCs/>
              </w:rPr>
            </w:pPr>
            <w:r w:rsidRPr="006F46F4">
              <w:rPr>
                <w:b/>
                <w:bCs/>
              </w:rPr>
              <w:t>Does the method have names that are used commonly?</w:t>
            </w:r>
          </w:p>
          <w:p w14:paraId="4E5C9578" w14:textId="77777777" w:rsidR="006F46F4" w:rsidRDefault="006F46F4" w:rsidP="00527506">
            <w:r>
              <w:t>The answer …</w:t>
            </w:r>
          </w:p>
        </w:tc>
      </w:tr>
    </w:tbl>
    <w:p w14:paraId="5C9150A1" w14:textId="1A1BF04B" w:rsidR="006F46F4" w:rsidRDefault="006F46F4" w:rsidP="006F46F4"/>
    <w:p w14:paraId="3174A10D" w14:textId="198E7B8C" w:rsidR="006F46F4" w:rsidRDefault="006F46F4" w:rsidP="006F46F4">
      <w:pPr>
        <w:pStyle w:val="H1-Section"/>
      </w:pPr>
      <w:r>
        <w:t>Answers to general questions</w:t>
      </w:r>
    </w:p>
    <w:p w14:paraId="2DC59BEA" w14:textId="7A031F02" w:rsidR="006F46F4" w:rsidRDefault="006F46F4" w:rsidP="006F46F4">
      <w:pPr>
        <w:pStyle w:val="H2-Heading"/>
      </w:pPr>
      <w:r>
        <w:t>Q1: What’s the difference between Normalization and Standardiza</w:t>
      </w:r>
      <w:r w:rsidR="00B23CDF">
        <w:t>ti</w:t>
      </w:r>
      <w:r>
        <w:t>on? Describe two differ</w:t>
      </w:r>
      <w:r w:rsidR="00B23CDF">
        <w:t>e</w:t>
      </w:r>
      <w:r>
        <w:t>nt situations that one would be preferable to the other.</w:t>
      </w:r>
    </w:p>
    <w:p w14:paraId="1E994741" w14:textId="4D07431D" w:rsidR="006F46F4" w:rsidRPr="006F46F4" w:rsidRDefault="006F46F4" w:rsidP="006F46F4">
      <w:r>
        <w:t>The answer …</w:t>
      </w:r>
    </w:p>
    <w:p w14:paraId="10FB2266" w14:textId="23D16D24" w:rsidR="006F46F4" w:rsidRDefault="006F46F4" w:rsidP="006F46F4">
      <w:pPr>
        <w:pStyle w:val="H2-Heading"/>
      </w:pPr>
      <w:r>
        <w:t>Q2: What are the differences and similarit</w:t>
      </w:r>
      <w:r w:rsidR="00B23CDF">
        <w:t>ies</w:t>
      </w:r>
      <w:r>
        <w:t xml:space="preserve"> between Attribute Construction and Feature Extraction?</w:t>
      </w:r>
    </w:p>
    <w:p w14:paraId="35A97461" w14:textId="7B247738" w:rsidR="006F46F4" w:rsidRPr="006F46F4" w:rsidRDefault="006F46F4" w:rsidP="006F46F4">
      <w:r>
        <w:t>The answer…</w:t>
      </w:r>
    </w:p>
    <w:p w14:paraId="0D6353FC" w14:textId="00720238" w:rsidR="006F46F4" w:rsidRDefault="006F46F4" w:rsidP="006F46F4">
      <w:pPr>
        <w:pStyle w:val="H2-Heading"/>
      </w:pPr>
      <w:r>
        <w:lastRenderedPageBreak/>
        <w:t>Q3: Binary Coding, and Ranking Transformation have something in co</w:t>
      </w:r>
      <w:r w:rsidR="00B23CDF">
        <w:t>m</w:t>
      </w:r>
      <w:r>
        <w:t>mon that is in co</w:t>
      </w:r>
      <w:r w:rsidR="00B23CDF">
        <w:t>n</w:t>
      </w:r>
      <w:r>
        <w:t>trast with D</w:t>
      </w:r>
      <w:r w:rsidR="00B23CDF">
        <w:t>iscre</w:t>
      </w:r>
      <w:r>
        <w:t>tization, what is that?</w:t>
      </w:r>
    </w:p>
    <w:p w14:paraId="0B42C7F5" w14:textId="4B9171E0" w:rsidR="006F46F4" w:rsidRPr="006F46F4" w:rsidRDefault="006F46F4" w:rsidP="006F46F4">
      <w:r>
        <w:t>The answer….</w:t>
      </w:r>
    </w:p>
    <w:p w14:paraId="3699B57A" w14:textId="486BCB1E" w:rsidR="006F46F4" w:rsidRDefault="006F46F4" w:rsidP="006F46F4">
      <w:pPr>
        <w:pStyle w:val="H2-Heading"/>
      </w:pPr>
      <w:r>
        <w:t>Q4: What is the relationship between Smoothing and Aggregation?</w:t>
      </w:r>
    </w:p>
    <w:p w14:paraId="6A5C0F7E" w14:textId="0C287EAC" w:rsidR="006F46F4" w:rsidRDefault="006F46F4" w:rsidP="006F46F4">
      <w:r>
        <w:t>The answer…</w:t>
      </w:r>
    </w:p>
    <w:p w14:paraId="3CDE266B" w14:textId="12F2FCDC" w:rsidR="006F46F4" w:rsidRPr="006F46F4" w:rsidRDefault="006F46F4" w:rsidP="006F46F4">
      <w:pPr>
        <w:pStyle w:val="H2-Heading"/>
      </w:pPr>
      <w:r>
        <w:t>Q5: what is the relationship between Binning and D</w:t>
      </w:r>
      <w:r w:rsidR="00B23CDF">
        <w:t>iscre</w:t>
      </w:r>
      <w:r>
        <w:t>tization?</w:t>
      </w:r>
    </w:p>
    <w:p w14:paraId="55C0A346" w14:textId="4405ACEB" w:rsidR="006F46F4" w:rsidRPr="006F46F4" w:rsidRDefault="006F46F4" w:rsidP="006F46F4">
      <w:r>
        <w:t>The answer….</w:t>
      </w:r>
    </w:p>
    <w:sectPr w:rsidR="006F46F4" w:rsidRPr="006F46F4" w:rsidSect="00691C7C">
      <w:pgSz w:w="12240" w:h="15840" w:code="1"/>
      <w:pgMar w:top="2347" w:right="2160" w:bottom="2707" w:left="2160" w:header="1973" w:footer="234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2E460A" w14:textId="77777777" w:rsidR="007C7163" w:rsidRDefault="007C7163" w:rsidP="00C86410">
      <w:pPr>
        <w:spacing w:after="0" w:line="240" w:lineRule="auto"/>
      </w:pPr>
      <w:r>
        <w:separator/>
      </w:r>
    </w:p>
  </w:endnote>
  <w:endnote w:type="continuationSeparator" w:id="0">
    <w:p w14:paraId="426E1D99" w14:textId="77777777" w:rsidR="007C7163" w:rsidRDefault="007C7163" w:rsidP="00C864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5F3A16" w14:textId="77777777" w:rsidR="007C7163" w:rsidRDefault="007C7163" w:rsidP="00C86410">
      <w:pPr>
        <w:spacing w:after="0" w:line="240" w:lineRule="auto"/>
      </w:pPr>
      <w:r>
        <w:separator/>
      </w:r>
    </w:p>
  </w:footnote>
  <w:footnote w:type="continuationSeparator" w:id="0">
    <w:p w14:paraId="4E3359AD" w14:textId="77777777" w:rsidR="007C7163" w:rsidRDefault="007C7163" w:rsidP="00C8641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CA13C70"/>
    <w:multiLevelType w:val="hybridMultilevel"/>
    <w:tmpl w:val="DCB0E642"/>
    <w:lvl w:ilvl="0" w:tplc="9FFC0A5C">
      <w:start w:val="1"/>
      <w:numFmt w:val="bullet"/>
      <w:pStyle w:val="L-Bullets"/>
      <w:lvlText w:val=""/>
      <w:lvlJc w:val="left"/>
      <w:pPr>
        <w:ind w:left="717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90F57DF"/>
    <w:multiLevelType w:val="hybridMultilevel"/>
    <w:tmpl w:val="1B0637C4"/>
    <w:lvl w:ilvl="0" w:tplc="B0F41758">
      <w:start w:val="1"/>
      <w:numFmt w:val="decimal"/>
      <w:pStyle w:val="L-Numbers"/>
      <w:lvlText w:val="%1."/>
      <w:lvlJc w:val="left"/>
      <w:pPr>
        <w:ind w:left="717" w:hanging="360"/>
      </w:pPr>
      <w:rPr>
        <w:rFonts w:ascii="Arial" w:hAnsi="Arial" w:hint="default"/>
        <w:b w:val="0"/>
        <w:i w:val="0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27389166">
    <w:abstractNumId w:val="0"/>
  </w:num>
  <w:num w:numId="2" w16cid:durableId="2100519802">
    <w:abstractNumId w:val="1"/>
    <w:lvlOverride w:ilvl="0">
      <w:startOverride w:val="1"/>
    </w:lvlOverride>
  </w:num>
  <w:numIdMacAtCleanup w:val="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2"/>
  <w:hideSpellingErrors/>
  <w:hideGrammaticalErrors/>
  <w:proofState w:spelling="clean" w:grammar="clean"/>
  <w:attachedTemplate r:id="rId1"/>
  <w:stylePaneFormatFilter w:val="1721" w:allStyles="1" w:customStyles="0" w:latentStyles="0" w:stylesInUse="0" w:headingStyles="1" w:numberingStyles="0" w:tableStyles="0" w:directFormattingOnRuns="1" w:directFormattingOnParagraphs="1" w:directFormattingOnNumbering="1" w:directFormattingOnTables="0" w:clearFormatting="1" w:top3HeadingStyles="0" w:visibleStyles="0" w:alternateStyleNames="0"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sDQyMrK0sDQ1NzI3sjBQ0lEKTi0uzszPAykwrQUAOEEbFywAAAA="/>
  </w:docVars>
  <w:rsids>
    <w:rsidRoot w:val="00625848"/>
    <w:rsid w:val="00035535"/>
    <w:rsid w:val="00042F71"/>
    <w:rsid w:val="0004373F"/>
    <w:rsid w:val="000463A7"/>
    <w:rsid w:val="0005761F"/>
    <w:rsid w:val="0006743D"/>
    <w:rsid w:val="00086DB5"/>
    <w:rsid w:val="000B6564"/>
    <w:rsid w:val="000E393D"/>
    <w:rsid w:val="000F0DA4"/>
    <w:rsid w:val="000F673A"/>
    <w:rsid w:val="00123A1A"/>
    <w:rsid w:val="00171C58"/>
    <w:rsid w:val="001B1A8B"/>
    <w:rsid w:val="001B6CD8"/>
    <w:rsid w:val="001D00E0"/>
    <w:rsid w:val="001D0F3D"/>
    <w:rsid w:val="0020073A"/>
    <w:rsid w:val="00204BA3"/>
    <w:rsid w:val="00212253"/>
    <w:rsid w:val="00217116"/>
    <w:rsid w:val="00217A7E"/>
    <w:rsid w:val="00235DDE"/>
    <w:rsid w:val="0025053C"/>
    <w:rsid w:val="00251F34"/>
    <w:rsid w:val="00283AA0"/>
    <w:rsid w:val="002A17B7"/>
    <w:rsid w:val="002A7053"/>
    <w:rsid w:val="002B3E85"/>
    <w:rsid w:val="002B575F"/>
    <w:rsid w:val="002C1840"/>
    <w:rsid w:val="002F0EEE"/>
    <w:rsid w:val="003165FF"/>
    <w:rsid w:val="00347F9F"/>
    <w:rsid w:val="003714A4"/>
    <w:rsid w:val="00386256"/>
    <w:rsid w:val="003B6E22"/>
    <w:rsid w:val="003C3021"/>
    <w:rsid w:val="003C45C6"/>
    <w:rsid w:val="003F0E7D"/>
    <w:rsid w:val="004072D5"/>
    <w:rsid w:val="0043035F"/>
    <w:rsid w:val="00464348"/>
    <w:rsid w:val="00470F59"/>
    <w:rsid w:val="0047308D"/>
    <w:rsid w:val="00493941"/>
    <w:rsid w:val="004B7969"/>
    <w:rsid w:val="004C0374"/>
    <w:rsid w:val="004E11BB"/>
    <w:rsid w:val="00511551"/>
    <w:rsid w:val="00525AFB"/>
    <w:rsid w:val="00526D7C"/>
    <w:rsid w:val="00570370"/>
    <w:rsid w:val="00597379"/>
    <w:rsid w:val="005D5EFE"/>
    <w:rsid w:val="006039A5"/>
    <w:rsid w:val="0060629A"/>
    <w:rsid w:val="00615C05"/>
    <w:rsid w:val="00624A0A"/>
    <w:rsid w:val="00625700"/>
    <w:rsid w:val="00625848"/>
    <w:rsid w:val="00641D62"/>
    <w:rsid w:val="006739BB"/>
    <w:rsid w:val="00683D19"/>
    <w:rsid w:val="00691C7C"/>
    <w:rsid w:val="00692D2B"/>
    <w:rsid w:val="006F46F4"/>
    <w:rsid w:val="0071023C"/>
    <w:rsid w:val="00714E28"/>
    <w:rsid w:val="00733CC1"/>
    <w:rsid w:val="00757BA6"/>
    <w:rsid w:val="00760A21"/>
    <w:rsid w:val="00780C03"/>
    <w:rsid w:val="00784C29"/>
    <w:rsid w:val="00794157"/>
    <w:rsid w:val="007C7163"/>
    <w:rsid w:val="007C7E9A"/>
    <w:rsid w:val="007F17A7"/>
    <w:rsid w:val="00805409"/>
    <w:rsid w:val="00837C4C"/>
    <w:rsid w:val="0084501D"/>
    <w:rsid w:val="00887581"/>
    <w:rsid w:val="0089201C"/>
    <w:rsid w:val="008B1742"/>
    <w:rsid w:val="008C0B7B"/>
    <w:rsid w:val="008D0B73"/>
    <w:rsid w:val="008E5B6C"/>
    <w:rsid w:val="008F7FC4"/>
    <w:rsid w:val="0090482A"/>
    <w:rsid w:val="009258DE"/>
    <w:rsid w:val="00926825"/>
    <w:rsid w:val="00940E1A"/>
    <w:rsid w:val="009540C1"/>
    <w:rsid w:val="00956561"/>
    <w:rsid w:val="00967DCC"/>
    <w:rsid w:val="00A057A6"/>
    <w:rsid w:val="00A07E5F"/>
    <w:rsid w:val="00A14F90"/>
    <w:rsid w:val="00A42540"/>
    <w:rsid w:val="00A55F8D"/>
    <w:rsid w:val="00A617F7"/>
    <w:rsid w:val="00A6433C"/>
    <w:rsid w:val="00A833A5"/>
    <w:rsid w:val="00AA1BDD"/>
    <w:rsid w:val="00B23CDF"/>
    <w:rsid w:val="00B34934"/>
    <w:rsid w:val="00B62217"/>
    <w:rsid w:val="00B72559"/>
    <w:rsid w:val="00B80949"/>
    <w:rsid w:val="00BA7F42"/>
    <w:rsid w:val="00BB12A8"/>
    <w:rsid w:val="00BB155C"/>
    <w:rsid w:val="00BD0C70"/>
    <w:rsid w:val="00C21100"/>
    <w:rsid w:val="00C41C68"/>
    <w:rsid w:val="00C4470B"/>
    <w:rsid w:val="00C72A11"/>
    <w:rsid w:val="00C86410"/>
    <w:rsid w:val="00C91CE6"/>
    <w:rsid w:val="00CA1874"/>
    <w:rsid w:val="00CA6204"/>
    <w:rsid w:val="00CA6394"/>
    <w:rsid w:val="00CB75DA"/>
    <w:rsid w:val="00CC131D"/>
    <w:rsid w:val="00CC53DA"/>
    <w:rsid w:val="00CD7433"/>
    <w:rsid w:val="00D469DC"/>
    <w:rsid w:val="00D5505B"/>
    <w:rsid w:val="00D61752"/>
    <w:rsid w:val="00D62D2A"/>
    <w:rsid w:val="00D63384"/>
    <w:rsid w:val="00D651AC"/>
    <w:rsid w:val="00DB0C69"/>
    <w:rsid w:val="00DB66E3"/>
    <w:rsid w:val="00DD51A0"/>
    <w:rsid w:val="00DD7198"/>
    <w:rsid w:val="00DF3B05"/>
    <w:rsid w:val="00E0700A"/>
    <w:rsid w:val="00E20017"/>
    <w:rsid w:val="00E230ED"/>
    <w:rsid w:val="00E24FDA"/>
    <w:rsid w:val="00E32E2E"/>
    <w:rsid w:val="00E710F2"/>
    <w:rsid w:val="00E90E41"/>
    <w:rsid w:val="00EB0283"/>
    <w:rsid w:val="00EE5BC9"/>
    <w:rsid w:val="00F12AF9"/>
    <w:rsid w:val="00F26228"/>
    <w:rsid w:val="00F520C9"/>
    <w:rsid w:val="00F543EA"/>
    <w:rsid w:val="00F64899"/>
    <w:rsid w:val="00F66887"/>
    <w:rsid w:val="00F80D22"/>
    <w:rsid w:val="00F8327D"/>
    <w:rsid w:val="00F961D2"/>
    <w:rsid w:val="00FA63E6"/>
    <w:rsid w:val="00FD3BD8"/>
    <w:rsid w:val="00FD74E1"/>
    <w:rsid w:val="00FD7FE1"/>
    <w:rsid w:val="00FF1DF3"/>
    <w:rsid w:val="22038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5C4EA"/>
  <w15:chartTrackingRefBased/>
  <w15:docId w15:val="{C4DBF809-E063-4ABB-B7C6-0C355E85BA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/>
    <w:lsdException w:name="heading 8" w:semiHidden="1" w:uiPriority="9" w:unhideWhenUsed="1" w:qFormat="1"/>
    <w:lsdException w:name="heading 9" w:semiHidden="1" w:uiPriority="9" w:unhideWhenUsed="1"/>
    <w:lsdException w:name="index 1" w:semiHidden="1"/>
    <w:lsdException w:name="index 2" w:semiHidden="1"/>
    <w:lsdException w:name="index 3" w:semiHidden="1"/>
    <w:lsdException w:name="index 4" w:semiHidden="1"/>
    <w:lsdException w:name="index 5" w:semiHidden="1"/>
    <w:lsdException w:name="index 6" w:semiHidden="1"/>
    <w:lsdException w:name="index 7" w:semiHidden="1"/>
    <w:lsdException w:name="index 8" w:semiHidden="1"/>
    <w:lsdException w:name="index 9" w:semiHidden="1"/>
    <w:lsdException w:name="toc 1" w:semiHidden="1" w:uiPriority="39"/>
    <w:lsdException w:name="toc 2" w:semiHidden="1" w:uiPriority="39"/>
    <w:lsdException w:name="toc 3" w:semiHidden="1" w:uiPriority="39"/>
    <w:lsdException w:name="toc 4" w:semiHidden="1" w:uiPriority="39"/>
    <w:lsdException w:name="toc 5" w:semiHidden="1" w:uiPriority="39"/>
    <w:lsdException w:name="toc 6" w:semiHidden="1" w:uiPriority="39"/>
    <w:lsdException w:name="toc 7" w:semiHidden="1" w:uiPriority="39"/>
    <w:lsdException w:name="toc 8" w:semiHidden="1" w:uiPriority="39"/>
    <w:lsdException w:name="toc 9" w:semiHidden="1" w:uiPriority="39"/>
    <w:lsdException w:name="Normal Indent" w:semiHidden="1"/>
    <w:lsdException w:name="footnote text" w:semiHidden="1"/>
    <w:lsdException w:name="annotation text" w:semiHidden="1" w:unhideWhenUsed="1"/>
    <w:lsdException w:name="header" w:semiHidden="1"/>
    <w:lsdException w:name="footer" w:semiHidden="1"/>
    <w:lsdException w:name="index heading" w:semiHidden="1"/>
    <w:lsdException w:name="caption" w:semiHidden="1" w:uiPriority="35" w:unhideWhenUsed="1" w:qFormat="1"/>
    <w:lsdException w:name="table of figures" w:semiHidden="1"/>
    <w:lsdException w:name="envelope address" w:semiHidden="1"/>
    <w:lsdException w:name="envelope return" w:semiHidden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/>
    <w:lsdException w:name="table of authorities" w:semiHidden="1"/>
    <w:lsdException w:name="macro" w:semiHidden="1"/>
    <w:lsdException w:name="toa heading" w:semiHidden="1"/>
    <w:lsdException w:name="List" w:semiHidden="1"/>
    <w:lsdException w:name="List Bullet" w:semiHidden="1"/>
    <w:lsdException w:name="List Number" w:semiHidden="1"/>
    <w:lsdException w:name="List 2" w:semiHidden="1"/>
    <w:lsdException w:name="List 3" w:semiHidden="1"/>
    <w:lsdException w:name="List 4" w:semiHidden="1"/>
    <w:lsdException w:name="List 5" w:semiHidden="1"/>
    <w:lsdException w:name="List Bullet 2" w:semiHidden="1"/>
    <w:lsdException w:name="List Bullet 3" w:semiHidden="1"/>
    <w:lsdException w:name="List Bullet 4" w:semiHidden="1"/>
    <w:lsdException w:name="List Bullet 5" w:semiHidden="1"/>
    <w:lsdException w:name="List Number 2" w:semiHidden="1"/>
    <w:lsdException w:name="List Number 3" w:semiHidden="1"/>
    <w:lsdException w:name="List Number 4" w:semiHidden="1"/>
    <w:lsdException w:name="List Number 5" w:semiHidden="1"/>
    <w:lsdException w:name="Title" w:uiPriority="10"/>
    <w:lsdException w:name="Closing" w:semiHidden="1"/>
    <w:lsdException w:name="Signature" w:semiHidden="1"/>
    <w:lsdException w:name="Default Paragraph Font" w:semiHidden="1" w:uiPriority="1" w:unhideWhenUsed="1"/>
    <w:lsdException w:name="Body Text" w:semiHidden="1"/>
    <w:lsdException w:name="Body Text Indent" w:semiHidden="1"/>
    <w:lsdException w:name="List Continue" w:semiHidden="1"/>
    <w:lsdException w:name="List Continue 2" w:semiHidden="1"/>
    <w:lsdException w:name="List Continue 3" w:semiHidden="1"/>
    <w:lsdException w:name="List Continue 4" w:semiHidden="1"/>
    <w:lsdException w:name="List Continue 5" w:semiHidden="1"/>
    <w:lsdException w:name="Message Header" w:semiHidden="1" w:unhideWhenUsed="1"/>
    <w:lsdException w:name="Subtitle" w:uiPriority="11"/>
    <w:lsdException w:name="Salutation" w:semiHidden="1"/>
    <w:lsdException w:name="Date" w:semiHidden="1"/>
    <w:lsdException w:name="Body Text First Indent" w:semiHidden="1"/>
    <w:lsdException w:name="Body Text First Indent 2" w:semiHidden="1"/>
    <w:lsdException w:name="Note Heading" w:semiHidden="1"/>
    <w:lsdException w:name="Body Text 2" w:semiHidden="1"/>
    <w:lsdException w:name="Body Text 3" w:semiHidden="1"/>
    <w:lsdException w:name="Body Text Indent 2" w:semiHidden="1"/>
    <w:lsdException w:name="Body Text Indent 3" w:semiHidden="1"/>
    <w:lsdException w:name="Block Text" w:semiHidden="1" w:unhideWhenUsed="1"/>
    <w:lsdException w:name="Hyperlink" w:semiHidden="1" w:unhideWhenUsed="1"/>
    <w:lsdException w:name="FollowedHyperlink" w:semiHidden="1"/>
    <w:lsdException w:name="Strong" w:uiPriority="22"/>
    <w:lsdException w:name="Emphasis" w:semiHidden="1" w:uiPriority="20"/>
    <w:lsdException w:name="Document Map" w:semiHidden="1"/>
    <w:lsdException w:name="Plain Text" w:semiHidden="1"/>
    <w:lsdException w:name="E-mail Signature" w:semiHidden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/>
  </w:latentStyles>
  <w:style w:type="paragraph" w:default="1" w:styleId="Normal">
    <w:name w:val="Normal"/>
    <w:qFormat/>
    <w:rsid w:val="003C3021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rsid w:val="003C302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3C302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3C302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rsid w:val="003C302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rsid w:val="003C3021"/>
    <w:pPr>
      <w:keepNext/>
      <w:keepLines/>
      <w:spacing w:before="240" w:after="80"/>
      <w:outlineLvl w:val="4"/>
    </w:pPr>
    <w:rPr>
      <w:sz w:val="20"/>
    </w:rPr>
  </w:style>
  <w:style w:type="paragraph" w:styleId="Heading6">
    <w:name w:val="heading 6"/>
    <w:basedOn w:val="Heading5"/>
    <w:next w:val="Normal"/>
    <w:link w:val="Heading6Char"/>
    <w:rsid w:val="003C3021"/>
    <w:pPr>
      <w:spacing w:before="120" w:after="240"/>
      <w:outlineLvl w:val="5"/>
    </w:pPr>
  </w:style>
  <w:style w:type="paragraph" w:styleId="Heading7">
    <w:name w:val="heading 7"/>
    <w:basedOn w:val="Normal"/>
    <w:next w:val="Normal"/>
    <w:link w:val="Heading7Char"/>
    <w:uiPriority w:val="9"/>
    <w:unhideWhenUsed/>
    <w:rsid w:val="003C3021"/>
    <w:pPr>
      <w:keepNext/>
      <w:keepLines/>
      <w:spacing w:before="240" w:after="240"/>
      <w:outlineLvl w:val="6"/>
    </w:pPr>
    <w:rPr>
      <w:rFonts w:eastAsiaTheme="majorEastAsia" w:cstheme="majorBidi"/>
      <w:iCs/>
      <w:sz w:val="24"/>
    </w:rPr>
  </w:style>
  <w:style w:type="paragraph" w:styleId="Heading8">
    <w:name w:val="heading 8"/>
    <w:basedOn w:val="Normal"/>
    <w:next w:val="Normal"/>
    <w:link w:val="Heading8Char"/>
    <w:uiPriority w:val="9"/>
    <w:unhideWhenUsed/>
    <w:rsid w:val="003C3021"/>
    <w:pPr>
      <w:keepNext/>
      <w:keepLines/>
      <w:spacing w:before="160" w:after="240"/>
      <w:contextualSpacing/>
      <w:outlineLvl w:val="7"/>
    </w:pPr>
    <w:rPr>
      <w:rFonts w:eastAsiaTheme="majorEastAsia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rsid w:val="003C302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C3021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3C3021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3C302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rsid w:val="003C3021"/>
    <w:rPr>
      <w:rFonts w:asciiTheme="majorHAnsi" w:eastAsiaTheme="majorEastAsia" w:hAnsiTheme="majorHAnsi" w:cstheme="majorBidi"/>
      <w:i/>
      <w:iCs/>
      <w:color w:val="2F5496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rsid w:val="003C3021"/>
    <w:rPr>
      <w:sz w:val="20"/>
      <w:lang w:val="en-US"/>
    </w:rPr>
  </w:style>
  <w:style w:type="character" w:customStyle="1" w:styleId="Heading6Char">
    <w:name w:val="Heading 6 Char"/>
    <w:basedOn w:val="DefaultParagraphFont"/>
    <w:link w:val="Heading6"/>
    <w:rsid w:val="003C3021"/>
    <w:rPr>
      <w:sz w:val="20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rsid w:val="003C3021"/>
    <w:rPr>
      <w:rFonts w:eastAsiaTheme="majorEastAsia" w:cstheme="majorBidi"/>
      <w:iCs/>
      <w:sz w:val="24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rsid w:val="003C3021"/>
    <w:rPr>
      <w:rFonts w:eastAsiaTheme="majorEastAsia" w:cstheme="majorBidi"/>
      <w:szCs w:val="21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C3021"/>
    <w:rPr>
      <w:rFonts w:asciiTheme="majorHAnsi" w:eastAsiaTheme="majorEastAsia" w:hAnsiTheme="majorHAnsi" w:cstheme="majorBidi"/>
      <w:i/>
      <w:iCs/>
      <w:sz w:val="21"/>
      <w:szCs w:val="21"/>
      <w:lang w:val="en-US"/>
    </w:rPr>
  </w:style>
  <w:style w:type="character" w:customStyle="1" w:styleId="P-Bold">
    <w:name w:val="P - Bold"/>
    <w:uiPriority w:val="1"/>
    <w:qFormat/>
    <w:rsid w:val="003C3021"/>
    <w:rPr>
      <w:rFonts w:ascii="Arial" w:hAnsi="Arial"/>
      <w:b/>
      <w:sz w:val="22"/>
      <w:bdr w:val="none" w:sz="0" w:space="0" w:color="auto"/>
      <w:shd w:val="clear" w:color="auto" w:fill="73FDD6"/>
    </w:rPr>
  </w:style>
  <w:style w:type="paragraph" w:customStyle="1" w:styleId="P-Callout">
    <w:name w:val="P - Callout"/>
    <w:basedOn w:val="Normal"/>
    <w:next w:val="Normal"/>
    <w:qFormat/>
    <w:rsid w:val="003C3021"/>
    <w:pPr>
      <w:shd w:val="clear" w:color="auto" w:fill="E2EFD9" w:themeFill="accent6" w:themeFillTint="33"/>
      <w:spacing w:before="120" w:after="360"/>
      <w:mirrorIndents/>
    </w:pPr>
    <w:rPr>
      <w:rFonts w:eastAsia="Arial"/>
      <w:lang w:val="en"/>
    </w:rPr>
  </w:style>
  <w:style w:type="character" w:customStyle="1" w:styleId="P-Keyword">
    <w:name w:val="P - Keyword"/>
    <w:uiPriority w:val="1"/>
    <w:qFormat/>
    <w:rsid w:val="003C3021"/>
    <w:rPr>
      <w:rFonts w:ascii="Arial" w:hAnsi="Arial"/>
      <w:b/>
      <w:color w:val="auto"/>
      <w:sz w:val="22"/>
      <w:u w:val="single"/>
      <w:bdr w:val="none" w:sz="0" w:space="0" w:color="auto"/>
      <w:shd w:val="clear" w:color="auto" w:fill="FF8AD8"/>
    </w:rPr>
  </w:style>
  <w:style w:type="paragraph" w:customStyle="1" w:styleId="L-Numbers">
    <w:name w:val="L - Numbers"/>
    <w:basedOn w:val="Normal"/>
    <w:qFormat/>
    <w:rsid w:val="003C3021"/>
    <w:pPr>
      <w:numPr>
        <w:numId w:val="2"/>
      </w:numPr>
      <w:spacing w:before="160" w:line="300" w:lineRule="auto"/>
    </w:pPr>
    <w:rPr>
      <w:rFonts w:eastAsia="Arial"/>
      <w:lang w:val="en"/>
    </w:rPr>
  </w:style>
  <w:style w:type="paragraph" w:customStyle="1" w:styleId="L-Bullets">
    <w:name w:val="L - Bullets"/>
    <w:basedOn w:val="Normal"/>
    <w:qFormat/>
    <w:rsid w:val="003C3021"/>
    <w:pPr>
      <w:numPr>
        <w:numId w:val="1"/>
      </w:numPr>
      <w:spacing w:before="120" w:after="120" w:line="300" w:lineRule="auto"/>
    </w:pPr>
    <w:rPr>
      <w:rFonts w:eastAsia="Arial"/>
      <w:lang w:val="en"/>
    </w:rPr>
  </w:style>
  <w:style w:type="character" w:customStyle="1" w:styleId="P-URL">
    <w:name w:val="P - URL"/>
    <w:basedOn w:val="DefaultParagraphFont"/>
    <w:uiPriority w:val="1"/>
    <w:qFormat/>
    <w:rsid w:val="003C3021"/>
    <w:rPr>
      <w:rFonts w:ascii="Arial" w:hAnsi="Arial"/>
      <w:color w:val="0000FF"/>
      <w:sz w:val="22"/>
      <w:u w:val="single"/>
      <w:bdr w:val="none" w:sz="0" w:space="0" w:color="auto"/>
      <w:shd w:val="clear" w:color="auto" w:fill="00FA00"/>
    </w:rPr>
  </w:style>
  <w:style w:type="character" w:customStyle="1" w:styleId="P-Italics">
    <w:name w:val="P - Italics"/>
    <w:uiPriority w:val="1"/>
    <w:qFormat/>
    <w:rsid w:val="003C3021"/>
    <w:rPr>
      <w:rFonts w:ascii="Arial" w:hAnsi="Arial"/>
      <w:i/>
      <w:color w:val="auto"/>
      <w:sz w:val="22"/>
      <w:bdr w:val="none" w:sz="0" w:space="0" w:color="auto"/>
      <w:shd w:val="clear" w:color="auto" w:fill="FFFC00"/>
    </w:rPr>
  </w:style>
  <w:style w:type="character" w:customStyle="1" w:styleId="P-Code">
    <w:name w:val="P - Code"/>
    <w:uiPriority w:val="1"/>
    <w:qFormat/>
    <w:rsid w:val="003C3021"/>
    <w:rPr>
      <w:rFonts w:ascii="Courier" w:hAnsi="Courier"/>
      <w:sz w:val="22"/>
      <w:bdr w:val="none" w:sz="0" w:space="0" w:color="auto"/>
      <w:shd w:val="clear" w:color="auto" w:fill="D5FC79"/>
    </w:rPr>
  </w:style>
  <w:style w:type="paragraph" w:customStyle="1" w:styleId="H1-Section">
    <w:name w:val="H1 - Section"/>
    <w:basedOn w:val="Heading1"/>
    <w:next w:val="Normal"/>
    <w:qFormat/>
    <w:rsid w:val="003C3021"/>
    <w:pPr>
      <w:spacing w:before="400" w:after="160"/>
    </w:pPr>
    <w:rPr>
      <w:rFonts w:asciiTheme="minorHAnsi" w:eastAsiaTheme="minorHAnsi" w:hAnsiTheme="minorHAnsi" w:cstheme="minorBidi"/>
      <w:b/>
      <w:color w:val="auto"/>
      <w:sz w:val="36"/>
      <w:szCs w:val="40"/>
    </w:rPr>
  </w:style>
  <w:style w:type="paragraph" w:customStyle="1" w:styleId="H2-Heading">
    <w:name w:val="H2 - Heading"/>
    <w:basedOn w:val="Heading2"/>
    <w:next w:val="Normal"/>
    <w:qFormat/>
    <w:rsid w:val="003C3021"/>
    <w:pPr>
      <w:spacing w:before="280" w:after="160"/>
    </w:pPr>
    <w:rPr>
      <w:rFonts w:asciiTheme="minorHAnsi" w:eastAsiaTheme="minorHAnsi" w:hAnsiTheme="minorHAnsi" w:cstheme="minorBidi"/>
      <w:b/>
      <w:color w:val="auto"/>
      <w:sz w:val="28"/>
      <w:szCs w:val="32"/>
    </w:rPr>
  </w:style>
  <w:style w:type="paragraph" w:customStyle="1" w:styleId="P-CalloutHeading">
    <w:name w:val="P - Callout Heading"/>
    <w:next w:val="Normal"/>
    <w:qFormat/>
    <w:rsid w:val="003C3021"/>
    <w:pPr>
      <w:shd w:val="clear" w:color="auto" w:fill="C5E0B3" w:themeFill="accent6" w:themeFillTint="66"/>
      <w:spacing w:before="360"/>
      <w:mirrorIndents/>
    </w:pPr>
    <w:rPr>
      <w:rFonts w:eastAsia="Arial"/>
      <w:b/>
      <w:color w:val="434343"/>
      <w:sz w:val="24"/>
      <w:szCs w:val="28"/>
      <w:lang w:val="en"/>
    </w:rPr>
  </w:style>
  <w:style w:type="paragraph" w:customStyle="1" w:styleId="P-Regular">
    <w:name w:val="P - Regular"/>
    <w:basedOn w:val="Normal"/>
    <w:qFormat/>
    <w:rsid w:val="003C3021"/>
    <w:pPr>
      <w:spacing w:before="120" w:after="120"/>
    </w:pPr>
    <w:rPr>
      <w:rFonts w:eastAsia="Arial"/>
      <w:lang w:val="en"/>
    </w:rPr>
  </w:style>
  <w:style w:type="paragraph" w:customStyle="1" w:styleId="H3-Subheading">
    <w:name w:val="H3 - Subheading"/>
    <w:basedOn w:val="Heading3"/>
    <w:next w:val="Normal"/>
    <w:qFormat/>
    <w:rsid w:val="003C3021"/>
    <w:pPr>
      <w:keepNext w:val="0"/>
      <w:keepLines w:val="0"/>
      <w:spacing w:before="320" w:after="80"/>
      <w:mirrorIndents/>
    </w:pPr>
    <w:rPr>
      <w:rFonts w:asciiTheme="minorHAnsi" w:eastAsiaTheme="minorHAnsi" w:hAnsiTheme="minorHAnsi" w:cstheme="minorBidi"/>
      <w:b/>
      <w:color w:val="auto"/>
      <w:szCs w:val="28"/>
    </w:rPr>
  </w:style>
  <w:style w:type="paragraph" w:customStyle="1" w:styleId="IMG-Caption">
    <w:name w:val="IMG - Caption"/>
    <w:next w:val="Normal"/>
    <w:qFormat/>
    <w:rsid w:val="003C3021"/>
    <w:pPr>
      <w:spacing w:before="120" w:after="240"/>
      <w:jc w:val="center"/>
    </w:pPr>
    <w:rPr>
      <w:rFonts w:eastAsia="Arial"/>
      <w:b/>
      <w:color w:val="FF0000"/>
      <w:sz w:val="20"/>
      <w:lang w:val="en"/>
    </w:rPr>
  </w:style>
  <w:style w:type="paragraph" w:customStyle="1" w:styleId="SC-Heading">
    <w:name w:val="SC - Heading"/>
    <w:next w:val="H1-Section"/>
    <w:qFormat/>
    <w:rsid w:val="003C3021"/>
    <w:pPr>
      <w:spacing w:before="240" w:after="240"/>
    </w:pPr>
    <w:rPr>
      <w:rFonts w:eastAsiaTheme="majorEastAsia" w:cstheme="majorBidi"/>
      <w:b/>
      <w:iCs/>
      <w:color w:val="FF0000"/>
      <w:sz w:val="24"/>
      <w:lang w:val="en"/>
    </w:rPr>
  </w:style>
  <w:style w:type="paragraph" w:customStyle="1" w:styleId="SC-Link">
    <w:name w:val="SC - Link"/>
    <w:qFormat/>
    <w:rsid w:val="003C3021"/>
    <w:pPr>
      <w:spacing w:before="200" w:after="240"/>
    </w:pPr>
    <w:rPr>
      <w:rFonts w:eastAsiaTheme="majorEastAsia" w:cstheme="majorBidi"/>
      <w:b/>
      <w:color w:val="00B050"/>
      <w:szCs w:val="21"/>
      <w:lang w:val="en"/>
    </w:rPr>
  </w:style>
  <w:style w:type="paragraph" w:customStyle="1" w:styleId="P-Source">
    <w:name w:val="P - Source"/>
    <w:qFormat/>
    <w:rsid w:val="003C3021"/>
    <w:pPr>
      <w:shd w:val="solid" w:color="auto" w:fill="auto"/>
    </w:pPr>
    <w:rPr>
      <w:rFonts w:ascii="Courier" w:eastAsia="Arial" w:hAnsi="Courier" w:cs="Consolas"/>
      <w:szCs w:val="21"/>
      <w:lang w:val="en"/>
    </w:rPr>
  </w:style>
  <w:style w:type="paragraph" w:customStyle="1" w:styleId="L-Regular">
    <w:name w:val="L - Regular"/>
    <w:basedOn w:val="L-Numbers"/>
    <w:qFormat/>
    <w:rsid w:val="003C3021"/>
    <w:pPr>
      <w:numPr>
        <w:numId w:val="0"/>
      </w:numPr>
      <w:ind w:left="720"/>
    </w:pPr>
  </w:style>
  <w:style w:type="paragraph" w:customStyle="1" w:styleId="L-Source">
    <w:name w:val="L - Source"/>
    <w:basedOn w:val="P-Source"/>
    <w:rsid w:val="003C3021"/>
    <w:pPr>
      <w:shd w:val="pct50" w:color="D9E2F3" w:themeColor="accent1" w:themeTint="33" w:fill="auto"/>
      <w:ind w:left="720"/>
    </w:pPr>
  </w:style>
  <w:style w:type="table" w:styleId="TableGrid">
    <w:name w:val="Table Grid"/>
    <w:basedOn w:val="TableNormal"/>
    <w:uiPriority w:val="39"/>
    <w:rsid w:val="003C3021"/>
    <w:pPr>
      <w:spacing w:line="240" w:lineRule="auto"/>
    </w:pPr>
    <w:rPr>
      <w:rFonts w:eastAsia="Arial"/>
      <w:lang w:val="e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C-Highlight">
    <w:name w:val="SC - Highlight"/>
    <w:uiPriority w:val="1"/>
    <w:qFormat/>
    <w:rsid w:val="003C3021"/>
    <w:rPr>
      <w:rFonts w:ascii="Courier" w:hAnsi="Courier"/>
      <w:b/>
      <w:bdr w:val="none" w:sz="0" w:space="0" w:color="auto"/>
      <w:shd w:val="clear" w:color="auto" w:fill="F4D3D2"/>
    </w:rPr>
  </w:style>
  <w:style w:type="paragraph" w:customStyle="1" w:styleId="SC-Source">
    <w:name w:val="SC - Source"/>
    <w:basedOn w:val="P-Source"/>
    <w:qFormat/>
    <w:rsid w:val="003C3021"/>
    <w:pPr>
      <w:shd w:val="pct50" w:color="D9E2F3" w:themeColor="accent1" w:themeTint="33" w:fill="auto"/>
    </w:pPr>
  </w:style>
  <w:style w:type="paragraph" w:customStyle="1" w:styleId="SP-Editorial">
    <w:name w:val="SP - Editorial"/>
    <w:next w:val="P-Regular"/>
    <w:qFormat/>
    <w:rsid w:val="003C3021"/>
    <w:pPr>
      <w:pBdr>
        <w:top w:val="thickThinSmallGap" w:sz="24" w:space="1" w:color="FF0000"/>
        <w:left w:val="thickThinSmallGap" w:sz="24" w:space="4" w:color="FF0000"/>
        <w:bottom w:val="thinThickSmallGap" w:sz="24" w:space="1" w:color="FF0000"/>
        <w:right w:val="thinThickSmallGap" w:sz="24" w:space="4" w:color="FF0000"/>
      </w:pBdr>
      <w:shd w:val="clear" w:color="auto" w:fill="FFFF00"/>
    </w:pPr>
    <w:rPr>
      <w:rFonts w:eastAsia="Arial"/>
      <w:b/>
      <w:lang w:val="en"/>
    </w:rPr>
  </w:style>
  <w:style w:type="paragraph" w:customStyle="1" w:styleId="H4-Subheading">
    <w:name w:val="H4 - Subheading"/>
    <w:basedOn w:val="Heading4"/>
    <w:next w:val="Normal"/>
    <w:qFormat/>
    <w:rsid w:val="003C3021"/>
    <w:pPr>
      <w:spacing w:before="280" w:after="280"/>
    </w:pPr>
    <w:rPr>
      <w:rFonts w:asciiTheme="minorHAnsi" w:eastAsiaTheme="minorHAnsi" w:hAnsiTheme="minorHAnsi" w:cstheme="minorBidi"/>
      <w:b/>
      <w:i w:val="0"/>
      <w:iCs w:val="0"/>
      <w:color w:val="auto"/>
      <w:szCs w:val="24"/>
    </w:rPr>
  </w:style>
  <w:style w:type="paragraph" w:customStyle="1" w:styleId="P-Quote">
    <w:name w:val="P - Quote"/>
    <w:rsid w:val="003C3021"/>
    <w:pPr>
      <w:spacing w:after="0" w:line="276" w:lineRule="auto"/>
    </w:pPr>
    <w:rPr>
      <w:rFonts w:ascii="Arial" w:eastAsia="Arial" w:hAnsi="Arial" w:cs="Arial"/>
      <w:i/>
      <w:iCs/>
      <w:lang w:val="en"/>
    </w:rPr>
  </w:style>
  <w:style w:type="paragraph" w:customStyle="1" w:styleId="H1-Chapter">
    <w:name w:val="H1 - Chapter"/>
    <w:basedOn w:val="Normal"/>
    <w:next w:val="P-Regular"/>
    <w:qFormat/>
    <w:rsid w:val="003C3021"/>
    <w:pPr>
      <w:spacing w:after="0" w:line="240" w:lineRule="auto"/>
      <w:contextualSpacing/>
      <w:jc w:val="right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0D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0D22"/>
    <w:rPr>
      <w:rFonts w:ascii="Courier New" w:eastAsia="Times New Roman" w:hAnsi="Courier New" w:cs="Courier New"/>
      <w:sz w:val="20"/>
      <w:szCs w:val="20"/>
      <w:lang w:val="en-US"/>
    </w:rPr>
  </w:style>
  <w:style w:type="character" w:styleId="Hyperlink">
    <w:name w:val="Hyperlink"/>
    <w:basedOn w:val="DefaultParagraphFont"/>
    <w:uiPriority w:val="99"/>
    <w:unhideWhenUsed/>
    <w:rsid w:val="00EE5B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5BC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057A6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692D2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692D2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692D2B"/>
    <w:rPr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semiHidden/>
    <w:rsid w:val="00C86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C86410"/>
    <w:rPr>
      <w:lang w:val="en-US"/>
    </w:rPr>
  </w:style>
  <w:style w:type="paragraph" w:styleId="Footer">
    <w:name w:val="footer"/>
    <w:basedOn w:val="Normal"/>
    <w:link w:val="FooterChar"/>
    <w:uiPriority w:val="99"/>
    <w:semiHidden/>
    <w:rsid w:val="00C864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C86410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873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10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227821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106530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951655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5469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457032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486159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44253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73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006207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756663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469428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883575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372410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460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473981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577724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244590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59200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907920">
          <w:marLeft w:val="0"/>
          <w:marRight w:val="0"/>
          <w:marTop w:val="480"/>
          <w:marBottom w:val="480"/>
          <w:divBdr>
            <w:top w:val="none" w:sz="0" w:space="0" w:color="auto"/>
            <w:left w:val="single" w:sz="48" w:space="31" w:color="CCCCCC"/>
            <w:bottom w:val="none" w:sz="0" w:space="0" w:color="auto"/>
            <w:right w:val="none" w:sz="0" w:space="0" w:color="auto"/>
          </w:divBdr>
        </w:div>
        <w:div w:id="1077246080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6090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468151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361412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173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1376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941209">
          <w:marLeft w:val="0"/>
          <w:marRight w:val="0"/>
          <w:marTop w:val="259"/>
          <w:marBottom w:val="259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191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8480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ntTable" Target="fontTable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urtaza\AppData\Roaming\Microsoft\Templates\Chapter%20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DBC40772D64A64CBD3763E7F1809D56" ma:contentTypeVersion="10" ma:contentTypeDescription="Create a new document." ma:contentTypeScope="" ma:versionID="626e3665f434aef8f59d4191c99356f1">
  <xsd:schema xmlns:xsd="http://www.w3.org/2001/XMLSchema" xmlns:xs="http://www.w3.org/2001/XMLSchema" xmlns:p="http://schemas.microsoft.com/office/2006/metadata/properties" xmlns:ns3="89e6a2a1-89cb-456f-bb8a-3a50027db18a" xmlns:ns4="d0f279bb-c0a5-4fb5-8fce-c5317fb8c17a" targetNamespace="http://schemas.microsoft.com/office/2006/metadata/properties" ma:root="true" ma:fieldsID="5733840d25dcd6a568e3058e871a2bde" ns3:_="" ns4:_="">
    <xsd:import namespace="89e6a2a1-89cb-456f-bb8a-3a50027db18a"/>
    <xsd:import namespace="d0f279bb-c0a5-4fb5-8fce-c5317fb8c17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9e6a2a1-89cb-456f-bb8a-3a50027db18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0f279bb-c0a5-4fb5-8fce-c5317fb8c17a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481439-454D-408F-868D-0D2498CC034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9e6a2a1-89cb-456f-bb8a-3a50027db18a"/>
    <ds:schemaRef ds:uri="d0f279bb-c0a5-4fb5-8fce-c5317fb8c17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E870011E-0B13-4DB0-A1F0-6B8F864CF772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9457AAC7-9E87-4555-93D5-AE50678CCF8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A863772-4A8C-446D-881D-452E1322DC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Chapter Template.dotx</Template>
  <TotalTime>9469</TotalTime>
  <Pages>10</Pages>
  <Words>905</Words>
  <Characters>5161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Murtaza Tinwala</dc:creator>
  <cp:keywords/>
  <dc:description/>
  <cp:lastModifiedBy>Jafari, Roy</cp:lastModifiedBy>
  <cp:revision>74</cp:revision>
  <dcterms:created xsi:type="dcterms:W3CDTF">2019-09-30T08:14:00Z</dcterms:created>
  <dcterms:modified xsi:type="dcterms:W3CDTF">2022-10-09T21:41:00Z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0x010100CDBC40772D64A64CBD3763E7F1809D56</vt:lpwstr>
  </property>
</Properties>
</file>